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15" w:rsidRDefault="006B26AA" w:rsidP="004B3715">
      <w:pPr>
        <w:spacing w:after="120" w:line="240" w:lineRule="auto"/>
        <w:rPr>
          <w:sz w:val="32"/>
          <w:szCs w:val="32"/>
        </w:rPr>
      </w:pPr>
      <w:bookmarkStart w:id="0" w:name="_Toc366481154"/>
      <w:bookmarkStart w:id="1" w:name="_Toc372224884"/>
      <w:r>
        <w:rPr>
          <w:sz w:val="32"/>
          <w:szCs w:val="32"/>
        </w:rPr>
        <w:t xml:space="preserve">AEDS3 - TP1 </w:t>
      </w:r>
    </w:p>
    <w:p w:rsidR="006B26AA" w:rsidRDefault="004B3715" w:rsidP="004B3715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Nome</w:t>
      </w:r>
      <w:r w:rsidR="006B26AA">
        <w:rPr>
          <w:sz w:val="32"/>
          <w:szCs w:val="32"/>
        </w:rPr>
        <w:t xml:space="preserve">: João Pedro Samarino </w:t>
      </w:r>
    </w:p>
    <w:p w:rsidR="00A3418D" w:rsidRPr="00A3418D" w:rsidRDefault="00F3222D" w:rsidP="00A3418D">
      <w:pPr>
        <w:rPr>
          <w:b/>
          <w:sz w:val="24"/>
          <w:szCs w:val="24"/>
        </w:rPr>
      </w:pPr>
      <w:r w:rsidRPr="00A3418D">
        <w:rPr>
          <w:b/>
          <w:sz w:val="24"/>
          <w:szCs w:val="24"/>
        </w:rPr>
        <w:t>1. Introdução</w:t>
      </w:r>
      <w:bookmarkEnd w:id="0"/>
      <w:bookmarkEnd w:id="1"/>
      <w:r w:rsidRPr="00A3418D">
        <w:rPr>
          <w:b/>
          <w:sz w:val="24"/>
          <w:szCs w:val="24"/>
        </w:rPr>
        <w:t xml:space="preserve"> </w:t>
      </w:r>
      <w:r w:rsidR="00A3418D" w:rsidRPr="00A3418D">
        <w:rPr>
          <w:b/>
          <w:sz w:val="24"/>
          <w:szCs w:val="24"/>
        </w:rPr>
        <w:t xml:space="preserve">  </w:t>
      </w:r>
    </w:p>
    <w:p w:rsidR="006B29D4" w:rsidRDefault="006A7D1F" w:rsidP="00142D24">
      <w:r>
        <w:t xml:space="preserve"> </w:t>
      </w:r>
      <w:r w:rsidR="0079435C">
        <w:t xml:space="preserve">O </w:t>
      </w:r>
      <w:r w:rsidR="007D1D93">
        <w:t>trabalho teve como o</w:t>
      </w:r>
      <w:r w:rsidR="00EF5A3F">
        <w:t>bjetivo</w:t>
      </w:r>
      <w:r w:rsidR="002C7F0F">
        <w:t xml:space="preserve"> principal a </w:t>
      </w:r>
      <w:r w:rsidR="00EF5A3F">
        <w:t>implemen</w:t>
      </w:r>
      <w:r w:rsidR="002C7F0F">
        <w:t xml:space="preserve">tação de </w:t>
      </w:r>
      <w:r w:rsidR="00142D24">
        <w:t>um programa</w:t>
      </w:r>
      <w:r w:rsidR="006B29D4">
        <w:t xml:space="preserve"> que simula o funcionamento de uma memória virtual </w:t>
      </w:r>
      <w:r w:rsidR="002C7F0F">
        <w:t xml:space="preserve">genérica, </w:t>
      </w:r>
      <w:r w:rsidR="006B29D4">
        <w:t>com o intuito de reforçar alguns conceitos já passados em sala de aula como</w:t>
      </w:r>
      <w:r w:rsidR="002C7F0F">
        <w:t xml:space="preserve"> o</w:t>
      </w:r>
      <w:r w:rsidR="006B29D4">
        <w:t xml:space="preserve"> gerenciamento de memória e localidade de referencia. A memória virtual é a memória  endereçada pelo computador</w:t>
      </w:r>
      <w:r w:rsidR="002C7F0F">
        <w:t>,</w:t>
      </w:r>
      <w:r w:rsidR="006B29D4">
        <w:t xml:space="preserve"> porem não existe fisicamente, ou seja</w:t>
      </w:r>
      <w:r w:rsidR="002C7F0F">
        <w:t>,</w:t>
      </w:r>
      <w:r w:rsidR="006B29D4">
        <w:t xml:space="preserve"> para usar uma quantidade de memória superior a memória física o sistema tem </w:t>
      </w:r>
      <w:r w:rsidR="002C7F0F">
        <w:t>que</w:t>
      </w:r>
      <w:r w:rsidR="006B29D4">
        <w:t xml:space="preserve"> gerenciar as paginas que serão realocadas para a memória secundaria</w:t>
      </w:r>
      <w:r w:rsidR="002C7F0F">
        <w:t xml:space="preserve"> para depois inserir novas paginas na memória principal</w:t>
      </w:r>
      <w:r w:rsidR="006B29D4">
        <w:t>.</w:t>
      </w:r>
    </w:p>
    <w:p w:rsidR="00A3418D" w:rsidRDefault="002C7F0F" w:rsidP="00C03FBF">
      <w:pPr>
        <w:rPr>
          <w:rFonts w:ascii="Cambria" w:hAnsi="Cambria"/>
          <w:b/>
          <w:sz w:val="24"/>
          <w:szCs w:val="24"/>
        </w:rPr>
      </w:pPr>
      <w:r>
        <w:rPr>
          <w:rFonts w:asciiTheme="minorHAnsi" w:hAnsiTheme="minorHAnsi" w:cstheme="minorHAnsi"/>
        </w:rPr>
        <w:t xml:space="preserve">Os métodos utilizados para a remoções de paginas têm como principal objetivo minimizar de maneira geral a quantidade de falhas (troca de informação entre dois níveis de memórias), neste trabalho foram implementados três modelos já existentes, são </w:t>
      </w:r>
      <w:r w:rsidR="00132A1D">
        <w:rPr>
          <w:rFonts w:asciiTheme="minorHAnsi" w:hAnsiTheme="minorHAnsi" w:cstheme="minorHAnsi"/>
        </w:rPr>
        <w:t>eles:</w:t>
      </w:r>
      <w:r>
        <w:rPr>
          <w:rFonts w:asciiTheme="minorHAnsi" w:hAnsiTheme="minorHAnsi" w:cstheme="minorHAnsi"/>
        </w:rPr>
        <w:t xml:space="preserve"> LRU (retira a pagina menos utilizada</w:t>
      </w:r>
      <w:r w:rsidR="00132A1D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</w:rPr>
        <w:t xml:space="preserve"> </w:t>
      </w:r>
      <w:r w:rsidR="00132A1D">
        <w:rPr>
          <w:rFonts w:asciiTheme="minorHAnsi" w:hAnsiTheme="minorHAnsi" w:cstheme="minorHAnsi"/>
        </w:rPr>
        <w:t>FIFO (</w:t>
      </w:r>
      <w:r>
        <w:rPr>
          <w:rFonts w:asciiTheme="minorHAnsi" w:hAnsiTheme="minorHAnsi" w:cstheme="minorHAnsi"/>
        </w:rPr>
        <w:t xml:space="preserve">retira a pagina que entrou primeiro na </w:t>
      </w:r>
      <w:r w:rsidR="00132A1D">
        <w:rPr>
          <w:rFonts w:asciiTheme="minorHAnsi" w:hAnsiTheme="minorHAnsi" w:cstheme="minorHAnsi"/>
        </w:rPr>
        <w:t>memória</w:t>
      </w:r>
      <w:r>
        <w:rPr>
          <w:rFonts w:asciiTheme="minorHAnsi" w:hAnsiTheme="minorHAnsi" w:cstheme="minorHAnsi"/>
        </w:rPr>
        <w:t>) e LFU (retira a pagina com menor numero de acessos)</w:t>
      </w:r>
      <w:r w:rsidR="00512FEB">
        <w:rPr>
          <w:rFonts w:asciiTheme="minorHAnsi" w:hAnsiTheme="minorHAnsi" w:cstheme="minorHAnsi"/>
        </w:rPr>
        <w:t>.</w:t>
      </w:r>
      <w:r w:rsidR="00132A1D">
        <w:rPr>
          <w:rFonts w:asciiTheme="minorHAnsi" w:hAnsiTheme="minorHAnsi" w:cstheme="minorHAnsi"/>
        </w:rPr>
        <w:t xml:space="preserve"> Neste trabalho também foi proposta a implementação de um novo método, este foi desenvolvido durante o trabalho, funciona sempre retirando a segunda pagina menos usada dando a oportunidade das paginas menos usadas serem ainda usadas é não prejudicando a pagina mais usada.</w:t>
      </w:r>
    </w:p>
    <w:p w:rsidR="0091439A" w:rsidRDefault="0091439A" w:rsidP="00A3418D">
      <w:pPr>
        <w:rPr>
          <w:b/>
          <w:sz w:val="24"/>
          <w:szCs w:val="24"/>
        </w:rPr>
      </w:pPr>
    </w:p>
    <w:p w:rsidR="00A3418D" w:rsidRPr="00A3418D" w:rsidRDefault="00C03FBF" w:rsidP="00A3418D">
      <w:pPr>
        <w:rPr>
          <w:b/>
          <w:sz w:val="24"/>
          <w:szCs w:val="24"/>
        </w:rPr>
      </w:pPr>
      <w:r w:rsidRPr="00A3418D">
        <w:rPr>
          <w:b/>
          <w:sz w:val="24"/>
          <w:szCs w:val="24"/>
        </w:rPr>
        <w:t>2. Solução Proposta</w:t>
      </w:r>
    </w:p>
    <w:p w:rsidR="00781640" w:rsidRPr="00E426FD" w:rsidRDefault="00AB764E" w:rsidP="00F3222D">
      <w:r>
        <w:t>A solução proposta constitui de simple</w:t>
      </w:r>
      <w:r w:rsidR="00E426FD">
        <w:t>s algoritmos para a simulação dos métodos de substituição de paginas e calculo das localidades de referencias, espacial e temporal</w:t>
      </w:r>
      <w:r>
        <w:t xml:space="preserve">. Para facilitar o </w:t>
      </w:r>
      <w:r w:rsidRPr="00C03FBF">
        <w:t xml:space="preserve">trabalho foram criados </w:t>
      </w:r>
      <w:r w:rsidR="00E426FD">
        <w:t>três</w:t>
      </w:r>
      <w:r w:rsidRPr="00C03FBF">
        <w:t xml:space="preserve"> tipos abstratos de dados, </w:t>
      </w:r>
      <w:r>
        <w:t xml:space="preserve">e o programa foi separado em funções (modulos) elementares independentes, desta maneira foi </w:t>
      </w:r>
      <w:r w:rsidR="002C1598">
        <w:t xml:space="preserve">possível </w:t>
      </w:r>
      <w:r>
        <w:t xml:space="preserve">criar um programa </w:t>
      </w:r>
      <w:r w:rsidRPr="00C03FBF">
        <w:t>simples é menor</w:t>
      </w:r>
      <w:r w:rsidR="002C1598">
        <w:t>.</w:t>
      </w:r>
    </w:p>
    <w:p w:rsidR="00781640" w:rsidRPr="00781640" w:rsidRDefault="003C4CF2" w:rsidP="003C747A">
      <w:r>
        <w:t xml:space="preserve"> </w:t>
      </w:r>
      <w:r w:rsidR="00781640">
        <w:t>Apesar d</w:t>
      </w:r>
      <w:r w:rsidR="003C747A">
        <w:t>os métodos implementados serem</w:t>
      </w:r>
      <w:r w:rsidR="00781640">
        <w:t xml:space="preserve"> simples</w:t>
      </w:r>
      <w:r w:rsidR="00052689">
        <w:t>,</w:t>
      </w:r>
      <w:r w:rsidR="00781640">
        <w:t xml:space="preserve"> para se ter um bom aproveitamento dos recursos da linguagem, primeiro foi necessário pensar em estruturas de dados que iria atender, </w:t>
      </w:r>
      <w:r w:rsidR="003C747A">
        <w:t xml:space="preserve">pois era necessário simular uma memória principal de um computador e às vezes trocar a posição das paginas na memória, o que levou a usar dentro da estrutura de dados principal outra estrutura de lista duplamente encadeada dinâmica, facilitando assim boa parte  das operações realizadas nas funções principais. </w:t>
      </w:r>
    </w:p>
    <w:p w:rsidR="0091439A" w:rsidRDefault="0091439A" w:rsidP="00F3222D">
      <w:pPr>
        <w:rPr>
          <w:rFonts w:asciiTheme="minorHAnsi" w:hAnsiTheme="minorHAnsi" w:cstheme="minorHAnsi"/>
          <w:b/>
        </w:rPr>
      </w:pPr>
    </w:p>
    <w:p w:rsidR="002C1598" w:rsidRPr="00A3418D" w:rsidRDefault="002C1598" w:rsidP="00F3222D">
      <w:pPr>
        <w:rPr>
          <w:rFonts w:asciiTheme="minorHAnsi" w:hAnsiTheme="minorHAnsi" w:cstheme="minorHAnsi"/>
          <w:b/>
        </w:rPr>
      </w:pPr>
      <w:r w:rsidRPr="00A3418D">
        <w:rPr>
          <w:rFonts w:asciiTheme="minorHAnsi" w:hAnsiTheme="minorHAnsi" w:cstheme="minorHAnsi"/>
          <w:b/>
        </w:rPr>
        <w:t>2.1.</w:t>
      </w:r>
      <w:r w:rsidR="00651567" w:rsidRPr="00A3418D">
        <w:rPr>
          <w:rFonts w:asciiTheme="minorHAnsi" w:hAnsiTheme="minorHAnsi" w:cstheme="minorHAnsi"/>
          <w:b/>
        </w:rPr>
        <w:t xml:space="preserve"> </w:t>
      </w:r>
      <w:r w:rsidR="00F3222D" w:rsidRPr="00A3418D">
        <w:rPr>
          <w:rFonts w:asciiTheme="minorHAnsi" w:hAnsiTheme="minorHAnsi" w:cstheme="minorHAnsi"/>
          <w:b/>
        </w:rPr>
        <w:t xml:space="preserve">Estrutura de </w:t>
      </w:r>
      <w:r w:rsidR="00A3418D" w:rsidRPr="00A3418D">
        <w:rPr>
          <w:rFonts w:asciiTheme="minorHAnsi" w:hAnsiTheme="minorHAnsi" w:cstheme="minorHAnsi"/>
          <w:b/>
        </w:rPr>
        <w:t>Dados:</w:t>
      </w:r>
    </w:p>
    <w:p w:rsidR="0091439A" w:rsidRDefault="002C1598" w:rsidP="008E78A0">
      <w:pPr>
        <w:rPr>
          <w:rFonts w:asciiTheme="minorHAnsi" w:hAnsiTheme="minorHAnsi" w:cstheme="minorHAnsi"/>
        </w:rPr>
      </w:pPr>
      <w:r w:rsidRPr="009277C1">
        <w:rPr>
          <w:rFonts w:asciiTheme="minorHAnsi" w:hAnsiTheme="minorHAnsi" w:cstheme="minorHAnsi"/>
        </w:rPr>
        <w:t xml:space="preserve">Para entendermos o </w:t>
      </w:r>
      <w:r w:rsidR="00D67D34" w:rsidRPr="009277C1">
        <w:rPr>
          <w:rFonts w:asciiTheme="minorHAnsi" w:hAnsiTheme="minorHAnsi" w:cstheme="minorHAnsi"/>
        </w:rPr>
        <w:t>funcionamento</w:t>
      </w:r>
      <w:r w:rsidRPr="009277C1">
        <w:rPr>
          <w:rFonts w:asciiTheme="minorHAnsi" w:hAnsiTheme="minorHAnsi" w:cstheme="minorHAnsi"/>
        </w:rPr>
        <w:t xml:space="preserve"> do programa </w:t>
      </w:r>
      <w:r w:rsidR="00D67D34" w:rsidRPr="009277C1">
        <w:rPr>
          <w:rFonts w:asciiTheme="minorHAnsi" w:hAnsiTheme="minorHAnsi" w:cstheme="minorHAnsi"/>
        </w:rPr>
        <w:t>primeiro</w:t>
      </w:r>
      <w:r w:rsidRPr="009277C1">
        <w:rPr>
          <w:rFonts w:asciiTheme="minorHAnsi" w:hAnsiTheme="minorHAnsi" w:cstheme="minorHAnsi"/>
        </w:rPr>
        <w:t xml:space="preserve"> temos que ente</w:t>
      </w:r>
      <w:r w:rsidR="00D67D34" w:rsidRPr="009277C1">
        <w:rPr>
          <w:rFonts w:asciiTheme="minorHAnsi" w:hAnsiTheme="minorHAnsi" w:cstheme="minorHAnsi"/>
        </w:rPr>
        <w:t>n</w:t>
      </w:r>
      <w:r w:rsidRPr="009277C1">
        <w:rPr>
          <w:rFonts w:asciiTheme="minorHAnsi" w:hAnsiTheme="minorHAnsi" w:cstheme="minorHAnsi"/>
        </w:rPr>
        <w:t xml:space="preserve">der as estruturas de dados abstratas criadas </w:t>
      </w:r>
      <w:r w:rsidR="0091439A">
        <w:rPr>
          <w:rFonts w:asciiTheme="minorHAnsi" w:hAnsiTheme="minorHAnsi" w:cstheme="minorHAnsi"/>
        </w:rPr>
        <w:t>nesta</w:t>
      </w:r>
      <w:r w:rsidR="00D67D34" w:rsidRPr="009277C1">
        <w:rPr>
          <w:rFonts w:asciiTheme="minorHAnsi" w:hAnsiTheme="minorHAnsi" w:cstheme="minorHAnsi"/>
        </w:rPr>
        <w:t xml:space="preserve"> solução, para então explorarmos os algoritmos de maneira completa. Foram criadas </w:t>
      </w:r>
      <w:r w:rsidR="00E6425A">
        <w:rPr>
          <w:rFonts w:asciiTheme="minorHAnsi" w:hAnsiTheme="minorHAnsi" w:cstheme="minorHAnsi"/>
        </w:rPr>
        <w:t>cinco</w:t>
      </w:r>
      <w:r w:rsidR="00D67D34" w:rsidRPr="009277C1">
        <w:rPr>
          <w:rFonts w:asciiTheme="minorHAnsi" w:hAnsiTheme="minorHAnsi" w:cstheme="minorHAnsi"/>
        </w:rPr>
        <w:t xml:space="preserve"> estruturas básicas para armazenamento de registros de maneira mais abstrata</w:t>
      </w:r>
      <w:r w:rsidR="00380BB0" w:rsidRPr="009277C1">
        <w:rPr>
          <w:rFonts w:asciiTheme="minorHAnsi" w:hAnsiTheme="minorHAnsi" w:cstheme="minorHAnsi"/>
        </w:rPr>
        <w:t>, ou seja,</w:t>
      </w:r>
      <w:r w:rsidR="00D67D34" w:rsidRPr="009277C1">
        <w:rPr>
          <w:rFonts w:asciiTheme="minorHAnsi" w:hAnsiTheme="minorHAnsi" w:cstheme="minorHAnsi"/>
        </w:rPr>
        <w:t xml:space="preserve"> para facilitar a </w:t>
      </w:r>
      <w:r w:rsidR="00380BB0" w:rsidRPr="009277C1">
        <w:rPr>
          <w:rFonts w:asciiTheme="minorHAnsi" w:hAnsiTheme="minorHAnsi" w:cstheme="minorHAnsi"/>
        </w:rPr>
        <w:t>manipulação</w:t>
      </w:r>
      <w:r w:rsidR="00D67D34" w:rsidRPr="009277C1">
        <w:rPr>
          <w:rFonts w:asciiTheme="minorHAnsi" w:hAnsiTheme="minorHAnsi" w:cstheme="minorHAnsi"/>
        </w:rPr>
        <w:t xml:space="preserve"> </w:t>
      </w:r>
      <w:r w:rsidR="00380BB0" w:rsidRPr="009277C1">
        <w:rPr>
          <w:rFonts w:asciiTheme="minorHAnsi" w:hAnsiTheme="minorHAnsi" w:cstheme="minorHAnsi"/>
        </w:rPr>
        <w:t xml:space="preserve">pelas funções </w:t>
      </w:r>
      <w:r w:rsidR="00D67D34" w:rsidRPr="009277C1">
        <w:rPr>
          <w:rFonts w:asciiTheme="minorHAnsi" w:hAnsiTheme="minorHAnsi" w:cstheme="minorHAnsi"/>
        </w:rPr>
        <w:t xml:space="preserve">dos registros </w:t>
      </w:r>
      <w:r w:rsidR="00380BB0" w:rsidRPr="009277C1">
        <w:rPr>
          <w:rFonts w:asciiTheme="minorHAnsi" w:hAnsiTheme="minorHAnsi" w:cstheme="minorHAnsi"/>
        </w:rPr>
        <w:t>lá armazenados</w:t>
      </w:r>
      <w:r w:rsidR="00F064B2" w:rsidRPr="009277C1">
        <w:rPr>
          <w:rFonts w:asciiTheme="minorHAnsi" w:hAnsiTheme="minorHAnsi" w:cstheme="minorHAnsi"/>
        </w:rPr>
        <w:t>.</w:t>
      </w:r>
      <w:r w:rsidR="009277C1" w:rsidRPr="009277C1">
        <w:rPr>
          <w:rFonts w:asciiTheme="minorHAnsi" w:hAnsiTheme="minorHAnsi" w:cstheme="minorHAnsi"/>
        </w:rPr>
        <w:t xml:space="preserve"> As estruturas de dados estão contidas no</w:t>
      </w:r>
      <w:r w:rsidR="0091439A">
        <w:rPr>
          <w:rFonts w:asciiTheme="minorHAnsi" w:hAnsiTheme="minorHAnsi" w:cstheme="minorHAnsi"/>
        </w:rPr>
        <w:t>s</w:t>
      </w:r>
      <w:r w:rsidR="009277C1" w:rsidRPr="009277C1">
        <w:rPr>
          <w:rFonts w:asciiTheme="minorHAnsi" w:hAnsiTheme="minorHAnsi" w:cstheme="minorHAnsi"/>
        </w:rPr>
        <w:t xml:space="preserve"> arquivo</w:t>
      </w:r>
      <w:r w:rsidR="0091439A">
        <w:rPr>
          <w:rFonts w:asciiTheme="minorHAnsi" w:hAnsiTheme="minorHAnsi" w:cstheme="minorHAnsi"/>
        </w:rPr>
        <w:t>s</w:t>
      </w:r>
      <w:r w:rsidR="009277C1" w:rsidRPr="009277C1">
        <w:rPr>
          <w:rFonts w:asciiTheme="minorHAnsi" w:hAnsiTheme="minorHAnsi" w:cstheme="minorHAnsi"/>
        </w:rPr>
        <w:t xml:space="preserve"> (</w:t>
      </w:r>
      <w:r w:rsidR="0091439A">
        <w:rPr>
          <w:rFonts w:asciiTheme="minorHAnsi" w:hAnsiTheme="minorHAnsi" w:cstheme="minorHAnsi"/>
        </w:rPr>
        <w:t>lista</w:t>
      </w:r>
      <w:r w:rsidR="009277C1" w:rsidRPr="009277C1">
        <w:rPr>
          <w:rFonts w:asciiTheme="minorHAnsi" w:hAnsiTheme="minorHAnsi" w:cstheme="minorHAnsi"/>
        </w:rPr>
        <w:t>.h)</w:t>
      </w:r>
      <w:r w:rsidR="0091439A">
        <w:rPr>
          <w:rFonts w:asciiTheme="minorHAnsi" w:hAnsiTheme="minorHAnsi" w:cstheme="minorHAnsi"/>
        </w:rPr>
        <w:t xml:space="preserve"> e (memoria.h), </w:t>
      </w:r>
      <w:r w:rsidR="0091439A">
        <w:rPr>
          <w:rFonts w:asciiTheme="minorHAnsi" w:hAnsiTheme="minorHAnsi" w:cstheme="minorHAnsi"/>
        </w:rPr>
        <w:lastRenderedPageBreak/>
        <w:t xml:space="preserve">separadas por finalidades, no arquivo </w:t>
      </w:r>
      <w:r w:rsidR="0091439A" w:rsidRPr="009277C1">
        <w:rPr>
          <w:rFonts w:asciiTheme="minorHAnsi" w:hAnsiTheme="minorHAnsi" w:cstheme="minorHAnsi"/>
        </w:rPr>
        <w:t>(</w:t>
      </w:r>
      <w:r w:rsidR="0091439A">
        <w:rPr>
          <w:rFonts w:asciiTheme="minorHAnsi" w:hAnsiTheme="minorHAnsi" w:cstheme="minorHAnsi"/>
        </w:rPr>
        <w:t>lista</w:t>
      </w:r>
      <w:r w:rsidR="0091439A" w:rsidRPr="009277C1">
        <w:rPr>
          <w:rFonts w:asciiTheme="minorHAnsi" w:hAnsiTheme="minorHAnsi" w:cstheme="minorHAnsi"/>
        </w:rPr>
        <w:t>.h)</w:t>
      </w:r>
      <w:r w:rsidR="0091439A">
        <w:rPr>
          <w:rFonts w:asciiTheme="minorHAnsi" w:hAnsiTheme="minorHAnsi" w:cstheme="minorHAnsi"/>
        </w:rPr>
        <w:t xml:space="preserve"> existem somente estruturas relacionadas a lista implementada, já em (memoria.h) existe a estrutura principal de memória </w:t>
      </w:r>
      <w:r w:rsidR="009277C1">
        <w:rPr>
          <w:rFonts w:asciiTheme="minorHAnsi" w:hAnsiTheme="minorHAnsi" w:cstheme="minorHAnsi"/>
        </w:rPr>
        <w:t>.</w:t>
      </w:r>
    </w:p>
    <w:p w:rsidR="00753845" w:rsidRPr="0091439A" w:rsidRDefault="00F064B2" w:rsidP="008E78A0">
      <w:pPr>
        <w:rPr>
          <w:rFonts w:asciiTheme="minorHAnsi" w:hAnsiTheme="minorHAnsi" w:cstheme="minorHAnsi"/>
        </w:rPr>
      </w:pPr>
      <w:r w:rsidRPr="00A3418D">
        <w:rPr>
          <w:rFonts w:asciiTheme="minorHAnsi" w:hAnsiTheme="minorHAnsi" w:cstheme="minorHAnsi"/>
          <w:b/>
        </w:rPr>
        <w:t xml:space="preserve">As estruturas de dados abstratos </w:t>
      </w:r>
      <w:r w:rsidR="00F5575E" w:rsidRPr="00BF51C5">
        <w:rPr>
          <w:b/>
        </w:rPr>
        <w:t>do arquivo (</w:t>
      </w:r>
      <w:r w:rsidR="00F5575E">
        <w:rPr>
          <w:b/>
        </w:rPr>
        <w:t>lista.h</w:t>
      </w:r>
      <w:r w:rsidR="00F5575E" w:rsidRPr="00BF51C5">
        <w:rPr>
          <w:b/>
        </w:rPr>
        <w:t>)</w:t>
      </w:r>
      <w:r w:rsidRPr="00A3418D">
        <w:rPr>
          <w:rFonts w:asciiTheme="minorHAnsi" w:hAnsiTheme="minorHAnsi" w:cstheme="minorHAnsi"/>
          <w:b/>
        </w:rPr>
        <w:t>:</w:t>
      </w:r>
    </w:p>
    <w:p w:rsidR="00F5575E" w:rsidRPr="00EE015F" w:rsidRDefault="00753845" w:rsidP="00F5575E">
      <w:pPr>
        <w:rPr>
          <w:color w:val="7F7F7F" w:themeColor="text1" w:themeTint="80"/>
          <w:lang w:val="en-US"/>
        </w:rPr>
      </w:pPr>
      <w:r w:rsidRPr="00EE015F">
        <w:rPr>
          <w:color w:val="7F7F7F" w:themeColor="text1" w:themeTint="80"/>
          <w:lang w:val="en-US"/>
        </w:rPr>
        <w:t>-</w:t>
      </w:r>
      <w:r w:rsidR="008E78A0" w:rsidRPr="00EE015F">
        <w:rPr>
          <w:color w:val="7F7F7F" w:themeColor="text1" w:themeTint="80"/>
          <w:lang w:val="en-US"/>
        </w:rPr>
        <w:t xml:space="preserve"> </w:t>
      </w:r>
      <w:r w:rsidR="00D97022" w:rsidRPr="00EE015F">
        <w:rPr>
          <w:color w:val="7F7F7F" w:themeColor="text1" w:themeTint="80"/>
          <w:lang w:val="en-US"/>
        </w:rPr>
        <w:t xml:space="preserve"> </w:t>
      </w:r>
      <w:r w:rsidR="00F5575E" w:rsidRPr="00EE015F">
        <w:rPr>
          <w:color w:val="7F7F7F" w:themeColor="text1" w:themeTint="80"/>
          <w:lang w:val="en-US"/>
        </w:rPr>
        <w:t>typedef struct _Celula { int chave;  int lfu;  struct _Celula * proximo; struct _Celula * anterior; } Celula;</w:t>
      </w:r>
    </w:p>
    <w:p w:rsidR="00C54924" w:rsidRPr="002E16BF" w:rsidRDefault="008E78A0" w:rsidP="00F5575E">
      <w:r>
        <w:t xml:space="preserve">A estrutura </w:t>
      </w:r>
      <w:r w:rsidR="00D97022">
        <w:t>(</w:t>
      </w:r>
      <w:r w:rsidR="00E6425A" w:rsidRPr="00EE015F">
        <w:rPr>
          <w:color w:val="7F7F7F" w:themeColor="text1" w:themeTint="80"/>
        </w:rPr>
        <w:t>Celula</w:t>
      </w:r>
      <w:r w:rsidR="006163C4">
        <w:t>)</w:t>
      </w:r>
      <w:r>
        <w:t xml:space="preserve"> é</w:t>
      </w:r>
      <w:r w:rsidR="00E6425A">
        <w:t xml:space="preserve"> a estrutura básica do programa, todas as outras estruturas a contem internamente, está é </w:t>
      </w:r>
      <w:r w:rsidR="0065602A" w:rsidRPr="0065602A">
        <w:t xml:space="preserve"> responsável por arm</w:t>
      </w:r>
      <w:r w:rsidR="0065602A">
        <w:t>a</w:t>
      </w:r>
      <w:r w:rsidR="0065602A" w:rsidRPr="0065602A">
        <w:t xml:space="preserve">zenar </w:t>
      </w:r>
      <w:r w:rsidR="00E6425A">
        <w:t xml:space="preserve">os itens para o funcionamento correto das funções, </w:t>
      </w:r>
      <w:r w:rsidR="002E16BF">
        <w:t xml:space="preserve">estes itens são, </w:t>
      </w:r>
      <w:r w:rsidR="00E6425A">
        <w:t xml:space="preserve"> </w:t>
      </w:r>
      <w:r w:rsidR="00E6425A" w:rsidRPr="002E16BF">
        <w:rPr>
          <w:color w:val="000000" w:themeColor="text1"/>
        </w:rPr>
        <w:t>(</w:t>
      </w:r>
      <w:r w:rsidR="00E6425A" w:rsidRPr="00EE015F">
        <w:rPr>
          <w:color w:val="7F7F7F" w:themeColor="text1" w:themeTint="80"/>
        </w:rPr>
        <w:t>chave</w:t>
      </w:r>
      <w:r w:rsidR="00E6425A" w:rsidRPr="002E16BF">
        <w:rPr>
          <w:color w:val="000000" w:themeColor="text1"/>
        </w:rPr>
        <w:t xml:space="preserve">) </w:t>
      </w:r>
      <w:r w:rsidR="002E16BF" w:rsidRPr="002E16BF">
        <w:rPr>
          <w:color w:val="000000" w:themeColor="text1"/>
        </w:rPr>
        <w:t xml:space="preserve"> responsável pro guardar a chave indicador da </w:t>
      </w:r>
      <w:r w:rsidR="002E16BF">
        <w:rPr>
          <w:color w:val="000000" w:themeColor="text1"/>
        </w:rPr>
        <w:t>célul</w:t>
      </w:r>
      <w:r w:rsidR="002E16BF" w:rsidRPr="002E16BF">
        <w:rPr>
          <w:color w:val="000000" w:themeColor="text1"/>
        </w:rPr>
        <w:t xml:space="preserve"> ,</w:t>
      </w:r>
      <w:r w:rsidR="002E16BF">
        <w:rPr>
          <w:color w:val="000000" w:themeColor="text1"/>
        </w:rPr>
        <w:t xml:space="preserve"> </w:t>
      </w:r>
      <w:r w:rsidR="002E16BF" w:rsidRPr="002E16BF">
        <w:rPr>
          <w:color w:val="000000" w:themeColor="text1"/>
        </w:rPr>
        <w:t>(</w:t>
      </w:r>
      <w:r w:rsidR="002E16BF" w:rsidRPr="00EE015F">
        <w:rPr>
          <w:color w:val="7F7F7F" w:themeColor="text1" w:themeTint="80"/>
        </w:rPr>
        <w:t>lfu</w:t>
      </w:r>
      <w:r w:rsidR="002E16BF" w:rsidRPr="002E16BF">
        <w:rPr>
          <w:color w:val="000000" w:themeColor="text1"/>
        </w:rPr>
        <w:t xml:space="preserve">) contador responsável pela </w:t>
      </w:r>
      <w:r w:rsidR="002E16BF">
        <w:rPr>
          <w:color w:val="000000" w:themeColor="text1"/>
        </w:rPr>
        <w:t>método</w:t>
      </w:r>
      <w:r w:rsidR="002E16BF" w:rsidRPr="002E16BF">
        <w:rPr>
          <w:color w:val="000000" w:themeColor="text1"/>
        </w:rPr>
        <w:t xml:space="preserve"> de reposição de paginas LFU, (</w:t>
      </w:r>
      <w:r w:rsidR="002E16BF" w:rsidRPr="00EE015F">
        <w:rPr>
          <w:color w:val="7F7F7F" w:themeColor="text1" w:themeTint="80"/>
        </w:rPr>
        <w:t>*proximo</w:t>
      </w:r>
      <w:r w:rsidR="002E16BF" w:rsidRPr="002E16BF">
        <w:rPr>
          <w:color w:val="000000" w:themeColor="text1"/>
        </w:rPr>
        <w:t>)</w:t>
      </w:r>
      <w:r w:rsidR="002E16BF">
        <w:rPr>
          <w:color w:val="000000" w:themeColor="text1"/>
        </w:rPr>
        <w:t xml:space="preserve"> </w:t>
      </w:r>
      <w:r w:rsidR="002E16BF" w:rsidRPr="002E16BF">
        <w:rPr>
          <w:color w:val="000000" w:themeColor="text1"/>
        </w:rPr>
        <w:t>ponteiro</w:t>
      </w:r>
      <w:r w:rsidR="002E16BF">
        <w:rPr>
          <w:color w:val="000000" w:themeColor="text1"/>
        </w:rPr>
        <w:t xml:space="preserve"> </w:t>
      </w:r>
      <w:r w:rsidR="002E16BF" w:rsidRPr="002E16BF">
        <w:rPr>
          <w:color w:val="000000" w:themeColor="text1"/>
        </w:rPr>
        <w:t>responsável por apontar para a célula seguinte</w:t>
      </w:r>
      <w:r w:rsidR="002E16BF">
        <w:rPr>
          <w:color w:val="000000" w:themeColor="text1"/>
        </w:rPr>
        <w:t xml:space="preserve"> da lista</w:t>
      </w:r>
      <w:r w:rsidR="002E16BF" w:rsidRPr="002E16BF">
        <w:rPr>
          <w:color w:val="000000" w:themeColor="text1"/>
        </w:rPr>
        <w:t>, (</w:t>
      </w:r>
      <w:r w:rsidR="002E16BF" w:rsidRPr="00EE015F">
        <w:rPr>
          <w:color w:val="7F7F7F" w:themeColor="text1" w:themeTint="80"/>
        </w:rPr>
        <w:t>*anterior</w:t>
      </w:r>
      <w:r w:rsidR="002E16BF" w:rsidRPr="002E16BF">
        <w:rPr>
          <w:color w:val="000000" w:themeColor="text1"/>
        </w:rPr>
        <w:t>) ponteiro responsável por apontar para a célula anterior.</w:t>
      </w:r>
    </w:p>
    <w:p w:rsidR="00F5575E" w:rsidRPr="00EE015F" w:rsidRDefault="00F5575E" w:rsidP="00C54924">
      <w:pPr>
        <w:rPr>
          <w:color w:val="7F7F7F" w:themeColor="text1" w:themeTint="80"/>
        </w:rPr>
      </w:pPr>
      <w:r w:rsidRPr="00EE015F">
        <w:rPr>
          <w:color w:val="7F7F7F" w:themeColor="text1" w:themeTint="80"/>
        </w:rPr>
        <w:t xml:space="preserve">- </w:t>
      </w:r>
      <w:r w:rsidR="00E6425A" w:rsidRPr="00EE015F">
        <w:rPr>
          <w:color w:val="7F7F7F" w:themeColor="text1" w:themeTint="80"/>
        </w:rPr>
        <w:t xml:space="preserve"> </w:t>
      </w:r>
      <w:r w:rsidRPr="00EE015F">
        <w:rPr>
          <w:color w:val="7F7F7F" w:themeColor="text1" w:themeTint="80"/>
        </w:rPr>
        <w:t>typedef Celula* Apontador;</w:t>
      </w:r>
    </w:p>
    <w:p w:rsidR="002E16BF" w:rsidRPr="002E16BF" w:rsidRDefault="002E16BF" w:rsidP="00C54924">
      <w:pPr>
        <w:rPr>
          <w:color w:val="000000" w:themeColor="text1"/>
        </w:rPr>
      </w:pPr>
      <w:r>
        <w:rPr>
          <w:color w:val="000000" w:themeColor="text1"/>
        </w:rPr>
        <w:t>Esta e</w:t>
      </w:r>
      <w:r w:rsidRPr="002E16BF">
        <w:rPr>
          <w:color w:val="000000" w:themeColor="text1"/>
        </w:rPr>
        <w:t xml:space="preserve">strutura feita para abstrair o apontamento da estrutura </w:t>
      </w:r>
      <w:r>
        <w:rPr>
          <w:color w:val="000000" w:themeColor="text1"/>
        </w:rPr>
        <w:t>(</w:t>
      </w:r>
      <w:r w:rsidRPr="00EE015F">
        <w:rPr>
          <w:color w:val="7F7F7F" w:themeColor="text1" w:themeTint="80"/>
        </w:rPr>
        <w:t>celula</w:t>
      </w:r>
      <w:r>
        <w:rPr>
          <w:color w:val="000000" w:themeColor="text1"/>
        </w:rPr>
        <w:t>)</w:t>
      </w:r>
      <w:r w:rsidRPr="002E16BF">
        <w:rPr>
          <w:color w:val="000000" w:themeColor="text1"/>
        </w:rPr>
        <w:t>, ou seja, simplificando o uso do ponteiro quando necessário.</w:t>
      </w:r>
    </w:p>
    <w:p w:rsidR="00E6425A" w:rsidRPr="00EE015F" w:rsidRDefault="00E6425A" w:rsidP="00C54924">
      <w:pPr>
        <w:rPr>
          <w:color w:val="7F7F7F" w:themeColor="text1" w:themeTint="80"/>
        </w:rPr>
      </w:pPr>
      <w:r w:rsidRPr="00EE015F">
        <w:rPr>
          <w:color w:val="7F7F7F" w:themeColor="text1" w:themeTint="80"/>
        </w:rPr>
        <w:t>- typedef int TipoChave;</w:t>
      </w:r>
    </w:p>
    <w:p w:rsidR="002E16BF" w:rsidRPr="00E6425A" w:rsidRDefault="002E16BF" w:rsidP="00C54924">
      <w:r>
        <w:rPr>
          <w:color w:val="000000" w:themeColor="text1"/>
        </w:rPr>
        <w:t>Esta e</w:t>
      </w:r>
      <w:r w:rsidRPr="002E16BF">
        <w:rPr>
          <w:color w:val="000000" w:themeColor="text1"/>
        </w:rPr>
        <w:t xml:space="preserve">strutura define o indicador da célula como um inteiro, foi escolhido </w:t>
      </w:r>
      <w:r>
        <w:rPr>
          <w:color w:val="000000" w:themeColor="text1"/>
        </w:rPr>
        <w:t xml:space="preserve">esse tipo de variável, pois </w:t>
      </w:r>
      <w:r w:rsidRPr="002E16BF">
        <w:rPr>
          <w:color w:val="000000" w:themeColor="text1"/>
        </w:rPr>
        <w:t>el</w:t>
      </w:r>
      <w:r>
        <w:rPr>
          <w:color w:val="000000" w:themeColor="text1"/>
        </w:rPr>
        <w:t>a</w:t>
      </w:r>
      <w:r w:rsidRPr="002E16BF">
        <w:rPr>
          <w:color w:val="000000" w:themeColor="text1"/>
        </w:rPr>
        <w:t xml:space="preserve"> e a menor estrutura que atendia os requisitos impostos pelos algoritmos</w:t>
      </w:r>
      <w:r>
        <w:rPr>
          <w:color w:val="FF0000"/>
        </w:rPr>
        <w:t>.</w:t>
      </w:r>
    </w:p>
    <w:p w:rsidR="00BB79DE" w:rsidRPr="00EE015F" w:rsidRDefault="00753845" w:rsidP="00F5575E">
      <w:pPr>
        <w:rPr>
          <w:color w:val="7F7F7F" w:themeColor="text1" w:themeTint="80"/>
        </w:rPr>
      </w:pPr>
      <w:r w:rsidRPr="00EE015F">
        <w:rPr>
          <w:color w:val="7F7F7F" w:themeColor="text1" w:themeTint="80"/>
        </w:rPr>
        <w:t>-</w:t>
      </w:r>
      <w:r w:rsidR="00E6425A" w:rsidRPr="00EE015F">
        <w:rPr>
          <w:color w:val="7F7F7F" w:themeColor="text1" w:themeTint="80"/>
        </w:rPr>
        <w:t xml:space="preserve"> </w:t>
      </w:r>
      <w:r w:rsidR="000F50D8" w:rsidRPr="00EE015F">
        <w:rPr>
          <w:color w:val="7F7F7F" w:themeColor="text1" w:themeTint="80"/>
        </w:rPr>
        <w:t xml:space="preserve"> </w:t>
      </w:r>
      <w:r w:rsidR="00F5575E" w:rsidRPr="00EE015F">
        <w:rPr>
          <w:color w:val="7F7F7F" w:themeColor="text1" w:themeTint="80"/>
        </w:rPr>
        <w:t xml:space="preserve">typedef struct {Apontador primeiro; Apontador fim;} Lista; </w:t>
      </w:r>
    </w:p>
    <w:p w:rsidR="00411243" w:rsidRDefault="00753845" w:rsidP="00F3222D">
      <w:r>
        <w:t xml:space="preserve"> </w:t>
      </w:r>
      <w:r w:rsidR="008E78A0" w:rsidRPr="0065602A">
        <w:t xml:space="preserve">A estrutura </w:t>
      </w:r>
      <w:r w:rsidR="00BB79DE">
        <w:t>(</w:t>
      </w:r>
      <w:r w:rsidR="00EE015F" w:rsidRPr="00EE015F">
        <w:rPr>
          <w:color w:val="7F7F7F" w:themeColor="text1" w:themeTint="80"/>
        </w:rPr>
        <w:t>Lista</w:t>
      </w:r>
      <w:r w:rsidR="00BB79DE">
        <w:t>)</w:t>
      </w:r>
      <w:r w:rsidR="008E78A0">
        <w:t xml:space="preserve"> é</w:t>
      </w:r>
      <w:r w:rsidR="008E78A0" w:rsidRPr="0065602A">
        <w:t xml:space="preserve"> responsável por </w:t>
      </w:r>
      <w:r w:rsidR="00296F26">
        <w:t xml:space="preserve">armazenar </w:t>
      </w:r>
      <w:r w:rsidR="00EE015F">
        <w:t>dois ponteiro do tipo (</w:t>
      </w:r>
      <w:r w:rsidR="00EE015F" w:rsidRPr="00EE015F">
        <w:rPr>
          <w:color w:val="7F7F7F" w:themeColor="text1" w:themeTint="80"/>
        </w:rPr>
        <w:t>Apontado</w:t>
      </w:r>
      <w:r w:rsidR="00EE015F">
        <w:t xml:space="preserve">), </w:t>
      </w:r>
      <w:r w:rsidR="00C54924">
        <w:t xml:space="preserve">a estrutura foi constituída desta maneira </w:t>
      </w:r>
      <w:r w:rsidR="00814BA8">
        <w:t>porque</w:t>
      </w:r>
      <w:r w:rsidR="00C54924">
        <w:t xml:space="preserve"> a alocação </w:t>
      </w:r>
      <w:r w:rsidR="00EE015F">
        <w:t xml:space="preserve">das </w:t>
      </w:r>
      <w:r w:rsidR="00814BA8">
        <w:t>células</w:t>
      </w:r>
      <w:r w:rsidR="00C54924">
        <w:t xml:space="preserve"> e feita de maneira dinâmica</w:t>
      </w:r>
      <w:r w:rsidR="00EE015F">
        <w:t>,</w:t>
      </w:r>
      <w:r w:rsidR="00C54924">
        <w:t xml:space="preserve"> assim o</w:t>
      </w:r>
      <w:r w:rsidR="00EE015F">
        <w:t>s</w:t>
      </w:r>
      <w:r w:rsidR="00C54924">
        <w:t xml:space="preserve"> ponteiro</w:t>
      </w:r>
      <w:r w:rsidR="00EE015F">
        <w:t>s</w:t>
      </w:r>
      <w:r w:rsidR="00C54924">
        <w:t xml:space="preserve"> </w:t>
      </w:r>
      <w:r w:rsidR="00EE015F">
        <w:t>(</w:t>
      </w:r>
      <w:r w:rsidR="00EE015F" w:rsidRPr="00EE015F">
        <w:rPr>
          <w:color w:val="7F7F7F" w:themeColor="text1" w:themeTint="80"/>
        </w:rPr>
        <w:t>primeiro</w:t>
      </w:r>
      <w:r w:rsidR="00EE015F">
        <w:t>) e (</w:t>
      </w:r>
      <w:r w:rsidR="00EE015F" w:rsidRPr="00EE015F">
        <w:rPr>
          <w:color w:val="7F7F7F" w:themeColor="text1" w:themeTint="80"/>
        </w:rPr>
        <w:t>fim</w:t>
      </w:r>
      <w:r w:rsidR="00EE015F">
        <w:t xml:space="preserve">) definem só as células </w:t>
      </w:r>
      <w:r w:rsidR="00814BA8">
        <w:t>do inicio e do fim da lista, desta maneira podemos começar a percorrer a lista do inicio ou do fim, melhorando o tempo de acesso  dos dados da estrutura.</w:t>
      </w:r>
      <w:r w:rsidR="00EE015F">
        <w:t xml:space="preserve"> </w:t>
      </w:r>
    </w:p>
    <w:p w:rsidR="00077DF4" w:rsidRDefault="00077DF4" w:rsidP="00E6425A">
      <w:pPr>
        <w:rPr>
          <w:rFonts w:asciiTheme="minorHAnsi" w:hAnsiTheme="minorHAnsi" w:cstheme="minorHAnsi"/>
          <w:b/>
        </w:rPr>
      </w:pPr>
    </w:p>
    <w:p w:rsidR="00E6425A" w:rsidRDefault="00F5575E" w:rsidP="00E6425A">
      <w:pPr>
        <w:rPr>
          <w:rFonts w:asciiTheme="minorHAnsi" w:hAnsiTheme="minorHAnsi" w:cstheme="minorHAnsi"/>
          <w:b/>
        </w:rPr>
      </w:pPr>
      <w:r w:rsidRPr="00A3418D">
        <w:rPr>
          <w:rFonts w:asciiTheme="minorHAnsi" w:hAnsiTheme="minorHAnsi" w:cstheme="minorHAnsi"/>
          <w:b/>
        </w:rPr>
        <w:t xml:space="preserve">As estruturas de dados abstratos </w:t>
      </w:r>
      <w:r w:rsidRPr="00BF51C5">
        <w:rPr>
          <w:b/>
        </w:rPr>
        <w:t>do arquivo (</w:t>
      </w:r>
      <w:r>
        <w:rPr>
          <w:b/>
        </w:rPr>
        <w:t>memoria.h</w:t>
      </w:r>
      <w:r w:rsidRPr="00BF51C5">
        <w:rPr>
          <w:b/>
        </w:rPr>
        <w:t>)</w:t>
      </w:r>
      <w:r w:rsidRPr="00A3418D">
        <w:rPr>
          <w:rFonts w:asciiTheme="minorHAnsi" w:hAnsiTheme="minorHAnsi" w:cstheme="minorHAnsi"/>
          <w:b/>
        </w:rPr>
        <w:t>:</w:t>
      </w:r>
      <w:r w:rsidR="00E6425A">
        <w:rPr>
          <w:rFonts w:asciiTheme="minorHAnsi" w:hAnsiTheme="minorHAnsi" w:cstheme="minorHAnsi"/>
          <w:b/>
        </w:rPr>
        <w:t xml:space="preserve">                                                                 </w:t>
      </w:r>
    </w:p>
    <w:p w:rsidR="00895717" w:rsidRDefault="00E6425A" w:rsidP="00E6425A">
      <w:pPr>
        <w:rPr>
          <w:rFonts w:asciiTheme="minorHAnsi" w:hAnsiTheme="minorHAnsi" w:cstheme="minorHAnsi"/>
          <w:color w:val="7F7F7F" w:themeColor="text1" w:themeTint="80"/>
        </w:rPr>
      </w:pPr>
      <w:r w:rsidRPr="00895717">
        <w:rPr>
          <w:rFonts w:asciiTheme="minorHAnsi" w:hAnsiTheme="minorHAnsi" w:cstheme="minorHAnsi"/>
          <w:color w:val="7F7F7F" w:themeColor="text1" w:themeTint="80"/>
        </w:rPr>
        <w:t xml:space="preserve">- </w:t>
      </w:r>
      <w:r w:rsidRPr="00895717">
        <w:rPr>
          <w:rFonts w:asciiTheme="minorHAnsi" w:hAnsiTheme="minorHAnsi" w:cstheme="minorHAnsi"/>
          <w:b/>
          <w:color w:val="7F7F7F" w:themeColor="text1" w:themeTint="80"/>
        </w:rPr>
        <w:t xml:space="preserve"> </w:t>
      </w:r>
      <w:r w:rsidRPr="00895717">
        <w:rPr>
          <w:rFonts w:asciiTheme="minorHAnsi" w:hAnsiTheme="minorHAnsi" w:cstheme="minorHAnsi"/>
          <w:color w:val="7F7F7F" w:themeColor="text1" w:themeTint="80"/>
        </w:rPr>
        <w:t>typedef struct { int tamanho_total; int tamanho_pagina;   int qt_paginas_atual; Lista pagina; } Memoria_principal;</w:t>
      </w:r>
      <w:r w:rsidR="00895717">
        <w:rPr>
          <w:rFonts w:asciiTheme="minorHAnsi" w:hAnsiTheme="minorHAnsi" w:cstheme="minorHAnsi"/>
          <w:color w:val="7F7F7F" w:themeColor="text1" w:themeTint="80"/>
        </w:rPr>
        <w:t xml:space="preserve">  </w:t>
      </w:r>
    </w:p>
    <w:p w:rsidR="00077DF4" w:rsidRPr="004B3715" w:rsidRDefault="00895717" w:rsidP="00F3222D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 estrutura (</w:t>
      </w:r>
      <w:r w:rsidRPr="00895717">
        <w:rPr>
          <w:rFonts w:asciiTheme="minorHAnsi" w:hAnsiTheme="minorHAnsi" w:cstheme="minorHAnsi"/>
          <w:color w:val="7F7F7F" w:themeColor="text1" w:themeTint="80"/>
        </w:rPr>
        <w:t>Memoria_principal</w:t>
      </w:r>
      <w:r w:rsidR="001C3933">
        <w:rPr>
          <w:rFonts w:asciiTheme="minorHAnsi" w:hAnsiTheme="minorHAnsi" w:cstheme="minorHAnsi"/>
          <w:color w:val="000000" w:themeColor="text1"/>
        </w:rPr>
        <w:t xml:space="preserve">) </w:t>
      </w:r>
      <w:r>
        <w:rPr>
          <w:rFonts w:asciiTheme="minorHAnsi" w:hAnsiTheme="minorHAnsi" w:cstheme="minorHAnsi"/>
          <w:color w:val="000000" w:themeColor="text1"/>
        </w:rPr>
        <w:t xml:space="preserve">é a mais externa do programa , </w:t>
      </w:r>
      <w:r w:rsidR="00077DF4">
        <w:rPr>
          <w:rFonts w:asciiTheme="minorHAnsi" w:hAnsiTheme="minorHAnsi" w:cstheme="minorHAnsi"/>
          <w:color w:val="000000" w:themeColor="text1"/>
        </w:rPr>
        <w:t>esta</w:t>
      </w:r>
      <w:r>
        <w:rPr>
          <w:rFonts w:asciiTheme="minorHAnsi" w:hAnsiTheme="minorHAnsi" w:cstheme="minorHAnsi"/>
          <w:color w:val="000000" w:themeColor="text1"/>
        </w:rPr>
        <w:t xml:space="preserve"> é a  principal estrutura utilizada nas funções, a mesma simula a memória principal do computador, contendo as seguintes informações, (</w:t>
      </w:r>
      <w:r w:rsidRPr="00895717">
        <w:rPr>
          <w:rFonts w:asciiTheme="minorHAnsi" w:hAnsiTheme="minorHAnsi" w:cstheme="minorHAnsi"/>
          <w:color w:val="7F7F7F" w:themeColor="text1" w:themeTint="80"/>
        </w:rPr>
        <w:t>tamanho_total</w:t>
      </w:r>
      <w:r>
        <w:rPr>
          <w:rFonts w:asciiTheme="minorHAnsi" w:hAnsiTheme="minorHAnsi" w:cstheme="minorHAnsi"/>
          <w:color w:val="000000" w:themeColor="text1"/>
        </w:rPr>
        <w:t>) tamanho em bytes da memória, (</w:t>
      </w:r>
      <w:r w:rsidRPr="00895717">
        <w:rPr>
          <w:rFonts w:asciiTheme="minorHAnsi" w:hAnsiTheme="minorHAnsi" w:cstheme="minorHAnsi"/>
          <w:color w:val="7F7F7F" w:themeColor="text1" w:themeTint="80"/>
        </w:rPr>
        <w:t>tamanho_pagina</w:t>
      </w:r>
      <w:r>
        <w:rPr>
          <w:rFonts w:asciiTheme="minorHAnsi" w:hAnsiTheme="minorHAnsi" w:cstheme="minorHAnsi"/>
          <w:color w:val="000000" w:themeColor="text1"/>
        </w:rPr>
        <w:t>) tamanho em bytes de cada pagina, (</w:t>
      </w:r>
      <w:r w:rsidRPr="00895717">
        <w:rPr>
          <w:rFonts w:asciiTheme="minorHAnsi" w:hAnsiTheme="minorHAnsi" w:cstheme="minorHAnsi"/>
          <w:color w:val="7F7F7F" w:themeColor="text1" w:themeTint="80"/>
        </w:rPr>
        <w:t>qt_paginas_atual</w:t>
      </w:r>
      <w:r>
        <w:rPr>
          <w:rFonts w:asciiTheme="minorHAnsi" w:hAnsiTheme="minorHAnsi" w:cstheme="minorHAnsi"/>
          <w:color w:val="000000" w:themeColor="text1"/>
        </w:rPr>
        <w:t>) a quantidade de paginas que estão sendo armazenadas no momento na estrutura, (</w:t>
      </w:r>
      <w:r w:rsidRPr="00895717">
        <w:rPr>
          <w:rFonts w:asciiTheme="minorHAnsi" w:hAnsiTheme="minorHAnsi" w:cstheme="minorHAnsi"/>
          <w:color w:val="7F7F7F" w:themeColor="text1" w:themeTint="80"/>
        </w:rPr>
        <w:t>pagina</w:t>
      </w:r>
      <w:r w:rsidR="00077DF4">
        <w:rPr>
          <w:rFonts w:asciiTheme="minorHAnsi" w:hAnsiTheme="minorHAnsi" w:cstheme="minorHAnsi"/>
          <w:color w:val="000000" w:themeColor="text1"/>
        </w:rPr>
        <w:t>) uma lista que simula as paginas de memória na estrutura, vale ressaltar que por se tratar de uma simulação os bytes dentro de cada pagina não são realmente alocados, o objetivo do programa e apenas simular o funcionamento de métodos de substituição de paginas, o que não necessita da alocação destes bytes.</w:t>
      </w:r>
    </w:p>
    <w:p w:rsidR="00F3222D" w:rsidRPr="00A3418D" w:rsidRDefault="00286760" w:rsidP="00F3222D">
      <w:pPr>
        <w:rPr>
          <w:rFonts w:asciiTheme="minorHAnsi" w:hAnsiTheme="minorHAnsi" w:cstheme="minorHAnsi"/>
        </w:rPr>
      </w:pPr>
      <w:r w:rsidRPr="00A3418D">
        <w:rPr>
          <w:rFonts w:asciiTheme="minorHAnsi" w:hAnsiTheme="minorHAnsi" w:cstheme="minorHAnsi"/>
          <w:b/>
        </w:rPr>
        <w:lastRenderedPageBreak/>
        <w:t>2.2.</w:t>
      </w:r>
      <w:r w:rsidR="00F3222D" w:rsidRPr="00A3418D">
        <w:rPr>
          <w:rFonts w:asciiTheme="minorHAnsi" w:hAnsiTheme="minorHAnsi" w:cstheme="minorHAnsi"/>
          <w:b/>
        </w:rPr>
        <w:t xml:space="preserve">Funções e Procedimentos </w:t>
      </w:r>
    </w:p>
    <w:p w:rsidR="00A10949" w:rsidRPr="00286760" w:rsidRDefault="00D8128C" w:rsidP="007F209A">
      <w:r>
        <w:t xml:space="preserve">No </w:t>
      </w:r>
      <w:r w:rsidR="00B5431E">
        <w:t>programa</w:t>
      </w:r>
      <w:r>
        <w:t xml:space="preserve"> foram criadas funções </w:t>
      </w:r>
      <w:r w:rsidR="003C11F8">
        <w:t xml:space="preserve">é procedimentos </w:t>
      </w:r>
      <w:r>
        <w:t xml:space="preserve">para manipulação </w:t>
      </w:r>
      <w:r w:rsidR="00F064B2">
        <w:t>de dados é execução da proposta de solução que tem como objetivo gerar o arquivo solução.</w:t>
      </w:r>
      <w:r w:rsidR="009277C1">
        <w:t xml:space="preserve"> O arquivo </w:t>
      </w:r>
      <w:r w:rsidR="009277C1" w:rsidRPr="009277C1">
        <w:t>(</w:t>
      </w:r>
      <w:r w:rsidR="009277C1" w:rsidRPr="00882823">
        <w:rPr>
          <w:color w:val="7F7F7F" w:themeColor="text1" w:themeTint="80"/>
        </w:rPr>
        <w:t>main.c</w:t>
      </w:r>
      <w:r w:rsidR="009277C1" w:rsidRPr="009277C1">
        <w:t>)</w:t>
      </w:r>
      <w:r w:rsidR="009277C1">
        <w:rPr>
          <w:b/>
        </w:rPr>
        <w:t xml:space="preserve"> </w:t>
      </w:r>
      <w:r w:rsidR="009277C1" w:rsidRPr="009277C1">
        <w:t>contem</w:t>
      </w:r>
      <w:r w:rsidR="009277C1">
        <w:t xml:space="preserve"> procedimentos do fluxo principal e o </w:t>
      </w:r>
      <w:r w:rsidR="009277C1" w:rsidRPr="009277C1">
        <w:t>(</w:t>
      </w:r>
      <w:r w:rsidR="00882823" w:rsidRPr="00882823">
        <w:rPr>
          <w:color w:val="7F7F7F" w:themeColor="text1" w:themeTint="80"/>
        </w:rPr>
        <w:t>memoria</w:t>
      </w:r>
      <w:r w:rsidR="009277C1" w:rsidRPr="00882823">
        <w:rPr>
          <w:color w:val="7F7F7F" w:themeColor="text1" w:themeTint="80"/>
        </w:rPr>
        <w:t>.c</w:t>
      </w:r>
      <w:r w:rsidR="009277C1" w:rsidRPr="009277C1">
        <w:t>)</w:t>
      </w:r>
      <w:r w:rsidR="009277C1">
        <w:t xml:space="preserve"> </w:t>
      </w:r>
      <w:r w:rsidR="00882823">
        <w:t>possui</w:t>
      </w:r>
      <w:r w:rsidR="001C3933">
        <w:t xml:space="preserve"> </w:t>
      </w:r>
      <w:r w:rsidR="009277C1">
        <w:t>procedimentos relacionados ao TAD</w:t>
      </w:r>
      <w:r w:rsidR="00882823">
        <w:t xml:space="preserve"> da manipulação da memória</w:t>
      </w:r>
      <w:r w:rsidR="001C3933">
        <w:t>,</w:t>
      </w:r>
      <w:r w:rsidR="00882823">
        <w:t xml:space="preserve"> contendo os procedimentos</w:t>
      </w:r>
      <w:r w:rsidR="00B01EE3">
        <w:t xml:space="preserve"> e </w:t>
      </w:r>
      <w:r w:rsidR="00882823">
        <w:t xml:space="preserve"> </w:t>
      </w:r>
      <w:r w:rsidR="00B01EE3">
        <w:t xml:space="preserve">funções </w:t>
      </w:r>
      <w:r w:rsidR="00882823">
        <w:t>de reposição de paginas necessários. No arquivo (</w:t>
      </w:r>
      <w:r w:rsidR="00882823" w:rsidRPr="00882823">
        <w:rPr>
          <w:color w:val="7F7F7F" w:themeColor="text1" w:themeTint="80"/>
        </w:rPr>
        <w:t>lista.c</w:t>
      </w:r>
      <w:r w:rsidR="00882823">
        <w:t>) existem os procedimentos de manipulação da estrutura da lista encadeada que são usad</w:t>
      </w:r>
      <w:r w:rsidR="00B01EE3">
        <w:t>o</w:t>
      </w:r>
      <w:r w:rsidR="00882823">
        <w:t>s continuamente pelas funções da TAD de memória</w:t>
      </w:r>
      <w:r w:rsidR="009277C1">
        <w:t>.</w:t>
      </w:r>
    </w:p>
    <w:p w:rsidR="00C64D65" w:rsidRDefault="00F8551F" w:rsidP="00612127">
      <w:pPr>
        <w:rPr>
          <w:b/>
        </w:rPr>
      </w:pPr>
      <w:r w:rsidRPr="00F8551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45pt;margin-top:21.8pt;width:305.55pt;height:132.5pt;z-index:251660288;mso-width-relative:margin;mso-height-relative:margin" stroked="f">
            <v:textbox style="mso-next-textbox:#_x0000_s1026">
              <w:txbxContent>
                <w:p w:rsidR="00953F80" w:rsidRPr="00D17617" w:rsidRDefault="00953F80" w:rsidP="00D17617">
                  <w:r>
                    <w:rPr>
                      <w:i/>
                    </w:rPr>
                    <w:t xml:space="preserve">- </w:t>
                  </w:r>
                  <w:r w:rsidRPr="004425CA">
                    <w:rPr>
                      <w:i/>
                    </w:rPr>
                    <w:t>Função Principal (</w:t>
                  </w:r>
                  <w:r w:rsidRPr="004809D3">
                    <w:rPr>
                      <w:i/>
                      <w:color w:val="7F7F7F"/>
                    </w:rPr>
                    <w:t>int main(int argc, char *argv[])</w:t>
                  </w:r>
                  <w:r w:rsidRPr="004425CA">
                    <w:rPr>
                      <w:i/>
                    </w:rPr>
                    <w:t>):</w:t>
                  </w:r>
                  <w:r>
                    <w:t xml:space="preserve"> A função “main” compõem o fluxo principal do programa , deste modo tem como objetivo principal capturar informações e realiza todas as chamadas ao TAD de memória quando necessário , por fim retornar os valores obtidos das funções para o arquivo texto. O fluxograma ao lado da função “main” mostra como funciona        a lógica de execução do programa detalhadamente.</w:t>
                  </w:r>
                </w:p>
              </w:txbxContent>
            </v:textbox>
          </v:shape>
        </w:pict>
      </w:r>
      <w:r w:rsidRPr="00F8551F">
        <w:rPr>
          <w:noProof/>
          <w:lang w:eastAsia="pt-BR"/>
        </w:rPr>
        <w:pict>
          <v:roundrect id="_x0000_s1030" style="position:absolute;margin-left:351pt;margin-top:9.6pt;width:41.45pt;height:16.95pt;z-index:251661312" arcsize="10923f">
            <v:textbox style="mso-next-textbox:#_x0000_s1030">
              <w:txbxContent>
                <w:p w:rsidR="00953F80" w:rsidRPr="00DF1956" w:rsidRDefault="00953F80" w:rsidP="0093578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F1956">
                    <w:rPr>
                      <w:b/>
                      <w:sz w:val="16"/>
                      <w:szCs w:val="16"/>
                    </w:rPr>
                    <w:t>INICIO</w:t>
                  </w:r>
                </w:p>
              </w:txbxContent>
            </v:textbox>
          </v:roundrect>
        </w:pict>
      </w:r>
      <w:r w:rsidR="00612127" w:rsidRPr="00BF51C5">
        <w:rPr>
          <w:b/>
        </w:rPr>
        <w:t>Funções</w:t>
      </w:r>
      <w:r w:rsidR="00612127">
        <w:rPr>
          <w:b/>
        </w:rPr>
        <w:t xml:space="preserve"> e procedimentos</w:t>
      </w:r>
      <w:r w:rsidR="00612127" w:rsidRPr="00BF51C5">
        <w:rPr>
          <w:b/>
        </w:rPr>
        <w:t xml:space="preserve"> do arquivo (</w:t>
      </w:r>
      <w:r w:rsidR="00612127">
        <w:rPr>
          <w:b/>
        </w:rPr>
        <w:t>main</w:t>
      </w:r>
      <w:r w:rsidR="00612127" w:rsidRPr="00BF51C5">
        <w:rPr>
          <w:b/>
        </w:rPr>
        <w:t>.c)</w:t>
      </w:r>
      <w:r w:rsidR="00612127">
        <w:rPr>
          <w:b/>
        </w:rPr>
        <w:t xml:space="preserve"> </w:t>
      </w:r>
      <w:r w:rsidR="00612127" w:rsidRPr="00BF51C5">
        <w:rPr>
          <w:b/>
        </w:rPr>
        <w:t xml:space="preserve">: </w:t>
      </w:r>
    </w:p>
    <w:p w:rsidR="00D17617" w:rsidRDefault="00F8551F" w:rsidP="00612127">
      <w:pPr>
        <w:rPr>
          <w:b/>
        </w:rPr>
      </w:pPr>
      <w:r>
        <w:rPr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72.75pt;margin-top:1.8pt;width:0;height:18.35pt;z-index:251681792" o:connectortype="straight">
            <v:stroke endarrow="block"/>
          </v:shape>
        </w:pict>
      </w:r>
      <w:r w:rsidRPr="00F8551F">
        <w:rPr>
          <w:noProof/>
          <w:lang w:eastAsia="pt-BR"/>
        </w:rPr>
        <w:pict>
          <v:rect id="_x0000_s1031" style="position:absolute;margin-left:319.05pt;margin-top:20.15pt;width:106.7pt;height:43.45pt;z-index:251662336">
            <v:textbox style="mso-next-textbox:#_x0000_s1031">
              <w:txbxContent>
                <w:p w:rsidR="00953F80" w:rsidRPr="00DF1956" w:rsidRDefault="00953F80" w:rsidP="00DF195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Captura quantidade de instancias e armazena em </w:t>
                  </w:r>
                  <w:r w:rsidRPr="00211D53">
                    <w:rPr>
                      <w:b/>
                      <w:sz w:val="18"/>
                      <w:szCs w:val="18"/>
                    </w:rPr>
                    <w:t>qt_instancias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p w:rsidR="00D17617" w:rsidRDefault="00D17617" w:rsidP="00F3222D"/>
    <w:p w:rsidR="00D17617" w:rsidRDefault="00F8551F" w:rsidP="00F3222D"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19.05pt;margin-top:24.35pt;width:106.7pt;height:53.65pt;z-index:251663360;v-text-anchor:middle">
            <v:textbox style="mso-next-textbox:#_x0000_s1032" inset="0,0,0,0">
              <w:txbxContent>
                <w:p w:rsidR="00953F80" w:rsidRPr="00211D53" w:rsidRDefault="00953F80" w:rsidP="00211D5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6" type="#_x0000_t32" style="position:absolute;margin-left:372.75pt;margin-top:12.75pt;width:0;height:11.6pt;z-index:251676672" o:connectortype="straight">
            <v:stroke endarrow="block"/>
          </v:shape>
        </w:pict>
      </w:r>
    </w:p>
    <w:p w:rsidR="00D17617" w:rsidRDefault="00F8551F" w:rsidP="00F3222D">
      <w:r>
        <w:rPr>
          <w:noProof/>
          <w:lang w:eastAsia="pt-BR"/>
        </w:rPr>
        <w:pict>
          <v:shape id="_x0000_s1063" type="#_x0000_t202" style="position:absolute;margin-left:290.15pt;margin-top:8.45pt;width:40.75pt;height:16.95pt;z-index:251694080;mso-width-relative:margin;mso-height-relative:margin" stroked="f" strokeweight="0">
            <v:fill opacity="0"/>
            <v:textbox style="mso-next-textbox:#_x0000_s1063">
              <w:txbxContent>
                <w:p w:rsidR="00953F80" w:rsidRPr="00211D53" w:rsidRDefault="00953F80" w:rsidP="0001034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953F80" w:rsidRDefault="00953F80" w:rsidP="00010343"/>
              </w:txbxContent>
            </v:textbox>
          </v:shape>
        </w:pict>
      </w:r>
      <w:r w:rsidRPr="00F8551F">
        <w:rPr>
          <w:b/>
          <w:noProof/>
          <w:lang w:eastAsia="pt-BR"/>
        </w:rPr>
        <w:pict>
          <v:shape id="_x0000_s1064" type="#_x0000_t202" style="position:absolute;margin-left:412.15pt;margin-top:8.4pt;width:41.2pt;height:16.95pt;z-index:251695104;mso-width-relative:margin;mso-height-relative:margin" stroked="f" strokeweight="0">
            <v:fill opacity="0"/>
            <v:textbox style="mso-next-textbox:#_x0000_s1064">
              <w:txbxContent>
                <w:p w:rsidR="00953F80" w:rsidRPr="00211D53" w:rsidRDefault="00953F80" w:rsidP="0001034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953F80" w:rsidRDefault="00953F80" w:rsidP="00010343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330.9pt;margin-top:15.15pt;width:81.25pt;height:27.55pt;z-index:251665408;mso-width-relative:margin;mso-height-relative:margin" stroked="f" strokeweight="0">
            <v:fill opacity="0"/>
            <v:textbox style="mso-next-textbox:#_x0000_s1035">
              <w:txbxContent>
                <w:p w:rsidR="00953F80" w:rsidRPr="00211D53" w:rsidRDefault="00953F80" w:rsidP="00211D5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qt_instancias&gt;0?</w:t>
                  </w:r>
                </w:p>
                <w:p w:rsidR="00953F80" w:rsidRDefault="00953F80"/>
              </w:txbxContent>
            </v:textbox>
          </v:shape>
        </w:pict>
      </w:r>
    </w:p>
    <w:p w:rsidR="00351893" w:rsidRPr="00612127" w:rsidRDefault="00F8551F" w:rsidP="00F3222D">
      <w:r w:rsidRPr="00F8551F">
        <w:rPr>
          <w:b/>
          <w:noProof/>
          <w:lang w:eastAsia="pt-BR"/>
        </w:rPr>
        <w:pict>
          <v:shape id="_x0000_s1052" type="#_x0000_t32" style="position:absolute;margin-left:266.85pt;margin-top:-.05pt;width:0;height:27.15pt;z-index:251682816" o:connectortype="straight">
            <v:stroke endarrow="block"/>
          </v:shape>
        </w:pict>
      </w:r>
      <w:r w:rsidRPr="00F8551F">
        <w:rPr>
          <w:b/>
          <w:noProof/>
          <w:lang w:eastAsia="pt-BR"/>
        </w:rPr>
        <w:pict>
          <v:shape id="_x0000_s1059" type="#_x0000_t32" style="position:absolute;margin-left:266.8pt;margin-top:-.1pt;width:52.25pt;height:.05pt;z-index:251689984" o:connectortype="straight"/>
        </w:pict>
      </w:r>
      <w:r w:rsidRPr="00F8551F">
        <w:rPr>
          <w:b/>
          <w:noProof/>
          <w:lang w:eastAsia="pt-BR"/>
        </w:rPr>
        <w:pict>
          <v:shape id="_x0000_s1057" type="#_x0000_t32" style="position:absolute;margin-left:472.8pt;margin-top:-.1pt;width:0;height:65.9pt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8" type="#_x0000_t32" style="position:absolute;margin-left:425.75pt;margin-top:-.1pt;width:47.05pt;height:0;z-index:251688960" o:connectortype="straight"/>
        </w:pict>
      </w:r>
    </w:p>
    <w:p w:rsidR="00D17617" w:rsidRDefault="00F8551F" w:rsidP="00F3222D">
      <w:pPr>
        <w:rPr>
          <w:b/>
        </w:rPr>
      </w:pPr>
      <w:r>
        <w:rPr>
          <w:b/>
          <w:noProof/>
          <w:lang w:eastAsia="pt-BR"/>
        </w:rPr>
        <w:pict>
          <v:shape id="_x0000_s1096" type="#_x0000_t32" style="position:absolute;margin-left:372.75pt;margin-top:1.65pt;width:0;height:65.7pt;flip:y;z-index:251722752" o:connectortype="straight">
            <v:stroke endarrow="block"/>
          </v:shape>
        </w:pict>
      </w:r>
      <w:r>
        <w:rPr>
          <w:b/>
          <w:noProof/>
          <w:lang w:eastAsia="pt-BR"/>
        </w:rPr>
        <w:pict>
          <v:shape id="_x0000_s1053" type="#_x0000_t32" style="position:absolute;margin-left:160.15pt;margin-top:17.25pt;width:13.6pt;height:0;flip:x;z-index:251683840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38" style="position:absolute;margin-left:-13.75pt;margin-top:1.65pt;width:173.9pt;height:33.95pt;z-index:251668480">
            <v:textbox style="mso-next-textbox:#_x0000_s1038">
              <w:txbxContent>
                <w:p w:rsidR="00953F80" w:rsidRPr="00DF1956" w:rsidRDefault="00953F80" w:rsidP="0093578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procedimento </w:t>
                  </w:r>
                  <w:r w:rsidRPr="005F540F">
                    <w:rPr>
                      <w:b/>
                      <w:sz w:val="18"/>
                      <w:szCs w:val="18"/>
                    </w:rPr>
                    <w:t>prepara_memoria</w:t>
                  </w:r>
                  <w:r>
                    <w:rPr>
                      <w:b/>
                      <w:sz w:val="18"/>
                      <w:szCs w:val="18"/>
                    </w:rPr>
                    <w:t>(memoria_simulacao)</w:t>
                  </w:r>
                </w:p>
              </w:txbxContent>
            </v:textbox>
          </v:rect>
        </w:pict>
      </w:r>
      <w:r>
        <w:rPr>
          <w:b/>
          <w:noProof/>
          <w:lang w:eastAsia="pt-BR"/>
        </w:rPr>
        <w:pict>
          <v:rect id="_x0000_s1036" style="position:absolute;margin-left:173.75pt;margin-top:1.65pt;width:157.15pt;height:33.95pt;z-index:251666432">
            <v:textbox style="mso-next-textbox:#_x0000_s1036">
              <w:txbxContent>
                <w:p w:rsidR="00953F80" w:rsidRPr="00DF1956" w:rsidRDefault="00953F80" w:rsidP="0093578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 os tamanhos da memória e da pagina para à simulação.</w:t>
                  </w:r>
                </w:p>
              </w:txbxContent>
            </v:textbox>
          </v:rect>
        </w:pict>
      </w:r>
    </w:p>
    <w:p w:rsidR="00935781" w:rsidRDefault="00F8551F" w:rsidP="00F3222D">
      <w:pPr>
        <w:rPr>
          <w:b/>
        </w:rPr>
      </w:pPr>
      <w:r>
        <w:rPr>
          <w:b/>
          <w:noProof/>
          <w:lang w:eastAsia="pt-BR"/>
        </w:rPr>
        <w:pict>
          <v:roundrect id="_x0000_s1037" style="position:absolute;margin-left:453.35pt;margin-top:14.9pt;width:41.45pt;height:16.95pt;z-index:251667456" arcsize="10923f">
            <v:textbox style="mso-next-textbox:#_x0000_s1037">
              <w:txbxContent>
                <w:p w:rsidR="00953F80" w:rsidRPr="00DF1956" w:rsidRDefault="00953F80" w:rsidP="0093578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FIM</w:t>
                  </w:r>
                </w:p>
              </w:txbxContent>
            </v:textbox>
          </v:roundrect>
        </w:pict>
      </w:r>
      <w:r w:rsidRPr="00F8551F">
        <w:rPr>
          <w:noProof/>
          <w:lang w:eastAsia="pt-BR"/>
        </w:rPr>
        <w:pict>
          <v:shape id="_x0000_s1047" type="#_x0000_t32" style="position:absolute;margin-left:73.65pt;margin-top:10.15pt;width:0;height:18.35pt;z-index:251677696" o:connectortype="straight">
            <v:stroke endarrow="block"/>
          </v:shape>
        </w:pict>
      </w:r>
    </w:p>
    <w:p w:rsidR="00935781" w:rsidRDefault="00F8551F" w:rsidP="00F3222D">
      <w:pPr>
        <w:rPr>
          <w:b/>
        </w:rPr>
      </w:pPr>
      <w:r>
        <w:rPr>
          <w:b/>
          <w:noProof/>
          <w:lang w:eastAsia="pt-BR"/>
        </w:rPr>
        <w:pict>
          <v:shape id="_x0000_s1097" type="#_x0000_t32" style="position:absolute;margin-left:372.75pt;margin-top:16.5pt;width:59.8pt;height:0;z-index:251723776" o:connectortype="straight"/>
        </w:pict>
      </w:r>
      <w:r>
        <w:rPr>
          <w:b/>
          <w:noProof/>
          <w:lang w:eastAsia="pt-BR"/>
        </w:rPr>
        <w:pict>
          <v:shape id="_x0000_s1098" type="#_x0000_t32" style="position:absolute;margin-left:432.55pt;margin-top:16.5pt;width:0;height:44.45pt;z-index:251724800" o:connectortype="straight"/>
        </w:pict>
      </w:r>
      <w:r>
        <w:rPr>
          <w:b/>
          <w:noProof/>
          <w:lang w:eastAsia="pt-BR"/>
        </w:rPr>
        <w:pict>
          <v:shape id="_x0000_s1070" type="#_x0000_t32" style="position:absolute;margin-left:160.2pt;margin-top:16.5pt;width:104.2pt;height:0;z-index:251698176" o:connectortype="straight"/>
        </w:pict>
      </w:r>
      <w:r>
        <w:rPr>
          <w:b/>
          <w:noProof/>
          <w:lang w:eastAsia="pt-BR"/>
        </w:rPr>
        <w:pict>
          <v:shape id="_x0000_s1073" type="#_x0000_t32" style="position:absolute;margin-left:264.4pt;margin-top:16.5pt;width:0;height:11.6pt;z-index:251701248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41" style="position:absolute;margin-left:-13.75pt;margin-top:3.1pt;width:173.9pt;height:33.95pt;z-index:251671552">
            <v:textbox style="mso-next-textbox:#_x0000_s1041">
              <w:txbxContent>
                <w:p w:rsidR="00953F80" w:rsidRPr="00DF1956" w:rsidRDefault="00953F80" w:rsidP="00B244A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 quantidade de leituras a ser  realizadas e guarda em qt_leitura</w:t>
                  </w:r>
                </w:p>
              </w:txbxContent>
            </v:textbox>
          </v:rect>
        </w:pict>
      </w:r>
    </w:p>
    <w:p w:rsidR="00935781" w:rsidRDefault="00F8551F" w:rsidP="00F3222D">
      <w:pPr>
        <w:rPr>
          <w:b/>
        </w:rPr>
      </w:pPr>
      <w:r>
        <w:rPr>
          <w:b/>
          <w:noProof/>
          <w:lang w:eastAsia="pt-BR"/>
        </w:rPr>
        <w:pict>
          <v:shape id="_x0000_s1091" type="#_x0000_t202" style="position:absolute;margin-left:307.55pt;margin-top:13.15pt;width:40.75pt;height:16.95pt;z-index:251717632;mso-width-relative:margin;mso-height-relative:margin" stroked="f" strokeweight="0">
            <v:fill opacity="0"/>
            <v:textbox style="mso-next-textbox:#_x0000_s1091">
              <w:txbxContent>
                <w:p w:rsidR="00953F80" w:rsidRPr="00211D53" w:rsidRDefault="00953F80" w:rsidP="004B69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953F80" w:rsidRDefault="00953F80" w:rsidP="004B69B8"/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5" type="#_x0000_t202" style="position:absolute;margin-left:178.7pt;margin-top:13.15pt;width:40.75pt;height:16.95pt;z-index:251703296;mso-width-relative:margin;mso-height-relative:margin" stroked="f" strokeweight="0">
            <v:fill opacity="0"/>
            <v:textbox style="mso-next-textbox:#_x0000_s1075">
              <w:txbxContent>
                <w:p w:rsidR="00953F80" w:rsidRPr="00211D53" w:rsidRDefault="00953F80" w:rsidP="000F167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953F80" w:rsidRDefault="00953F80" w:rsidP="000F1674"/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1" type="#_x0000_t4" style="position:absolute;margin-left:210.6pt;margin-top:3.35pt;width:106.7pt;height:53.65pt;z-index:251699200;v-text-anchor:middle">
            <v:textbox style="mso-next-textbox:#_x0000_s1071" inset="0,0,0,0">
              <w:txbxContent>
                <w:p w:rsidR="00953F80" w:rsidRPr="00211D53" w:rsidRDefault="00953F80" w:rsidP="000F167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2" type="#_x0000_t202" style="position:absolute;margin-left:222.45pt;margin-top:19.6pt;width:81.25pt;height:27.55pt;z-index:251700224;mso-width-relative:margin;mso-height-relative:margin" stroked="f" strokeweight="0">
            <v:fill opacity="0"/>
            <v:textbox style="mso-next-textbox:#_x0000_s1072">
              <w:txbxContent>
                <w:p w:rsidR="00953F80" w:rsidRPr="00211D53" w:rsidRDefault="00953F80" w:rsidP="000F167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qt_leitura &gt;0?</w:t>
                  </w:r>
                </w:p>
                <w:p w:rsidR="00953F80" w:rsidRDefault="00953F80" w:rsidP="000F1674"/>
              </w:txbxContent>
            </v:textbox>
          </v:shape>
        </w:pict>
      </w:r>
      <w:r>
        <w:rPr>
          <w:b/>
          <w:noProof/>
          <w:lang w:eastAsia="pt-BR"/>
        </w:rPr>
        <w:pict>
          <v:rect id="_x0000_s1076" style="position:absolute;margin-left:-13.75pt;margin-top:23.05pt;width:173.9pt;height:33.95pt;z-index:251704320">
            <v:textbox style="mso-next-textbox:#_x0000_s1076">
              <w:txbxContent>
                <w:p w:rsidR="00953F80" w:rsidRPr="00DF1956" w:rsidRDefault="00953F80" w:rsidP="000F167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 o indicador do byte a ser lido e o armazena em buffer</w:t>
                  </w:r>
                </w:p>
              </w:txbxContent>
            </v:textbox>
          </v:rect>
        </w:pict>
      </w:r>
    </w:p>
    <w:p w:rsidR="00935781" w:rsidRDefault="00F8551F" w:rsidP="00F3222D">
      <w:pPr>
        <w:rPr>
          <w:b/>
        </w:rPr>
      </w:pPr>
      <w:r w:rsidRPr="00F8551F">
        <w:rPr>
          <w:noProof/>
          <w:lang w:eastAsia="pt-BR"/>
        </w:rPr>
        <w:pict>
          <v:rect id="_x0000_s1095" style="position:absolute;margin-left:361.9pt;margin-top:10.05pt;width:136.95pt;height:28.45pt;z-index:251721728">
            <v:textbox style="mso-next-textbox:#_x0000_s1095">
              <w:txbxContent>
                <w:p w:rsidR="00953F80" w:rsidRPr="008F297B" w:rsidRDefault="00953F80" w:rsidP="004B69B8">
                  <w:pPr>
                    <w:jc w:val="center"/>
                    <w:rPr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qt_instancias = qt_instancias -1</w:t>
                  </w:r>
                </w:p>
              </w:txbxContent>
            </v:textbox>
          </v:rect>
        </w:pict>
      </w:r>
      <w:r w:rsidRPr="00F8551F">
        <w:rPr>
          <w:noProof/>
          <w:lang w:eastAsia="pt-BR"/>
        </w:rPr>
        <w:pict>
          <v:shape id="_x0000_s1093" type="#_x0000_t32" style="position:absolute;margin-left:354.4pt;margin-top:4.65pt;width:0;height:192pt;z-index:251719680" o:connectortype="straight">
            <v:stroke endarrow="block"/>
          </v:shape>
        </w:pict>
      </w:r>
      <w:r>
        <w:rPr>
          <w:b/>
          <w:noProof/>
          <w:lang w:eastAsia="pt-BR"/>
        </w:rPr>
        <w:pict>
          <v:shape id="_x0000_s1088" type="#_x0000_t32" style="position:absolute;margin-left:317.3pt;margin-top:4.65pt;width:37.1pt;height:0;z-index:251716608" o:connectortype="straight"/>
        </w:pict>
      </w:r>
      <w:r>
        <w:rPr>
          <w:b/>
          <w:noProof/>
          <w:lang w:eastAsia="pt-BR"/>
        </w:rPr>
        <w:pict>
          <v:shape id="_x0000_s1077" type="#_x0000_t32" style="position:absolute;margin-left:160.15pt;margin-top:4.6pt;width:27.2pt;height:.05pt;flip:x;z-index:251705344" o:connectortype="straight">
            <v:stroke endarrow="block"/>
          </v:shape>
        </w:pict>
      </w:r>
      <w:r>
        <w:rPr>
          <w:b/>
          <w:noProof/>
          <w:lang w:eastAsia="pt-BR"/>
        </w:rPr>
        <w:pict>
          <v:shape id="_x0000_s1074" type="#_x0000_t32" style="position:absolute;margin-left:187.35pt;margin-top:4.6pt;width:23.25pt;height:.05pt;z-index:251702272" o:connectortype="straight"/>
        </w:pict>
      </w:r>
    </w:p>
    <w:p w:rsidR="00935781" w:rsidRDefault="00F8551F" w:rsidP="00F3222D">
      <w:pPr>
        <w:rPr>
          <w:b/>
        </w:rPr>
      </w:pPr>
      <w:r>
        <w:rPr>
          <w:b/>
          <w:noProof/>
          <w:lang w:eastAsia="pt-BR"/>
        </w:rPr>
        <w:pict>
          <v:shape id="_x0000_s1094" type="#_x0000_t32" style="position:absolute;margin-left:432.55pt;margin-top:13.05pt;width:.05pt;height:158.15pt;flip:y;z-index:251720704" o:connectortype="straight">
            <v:stroke endarrow="block"/>
          </v:shape>
        </w:pict>
      </w:r>
      <w:r>
        <w:rPr>
          <w:b/>
          <w:noProof/>
          <w:lang w:eastAsia="pt-BR"/>
        </w:rPr>
        <w:pict>
          <v:shape id="_x0000_s1085" type="#_x0000_t32" style="position:absolute;margin-left:264.3pt;margin-top:6.1pt;width:.05pt;height:58.7pt;flip:y;z-index:251713536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78" style="position:absolute;margin-left:-13.75pt;margin-top:24.7pt;width:173.9pt;height:1in;z-index:251706368">
            <v:textbox style="mso-next-textbox:#_x0000_s1078">
              <w:txbxContent>
                <w:p w:rsidR="00953F80" w:rsidRPr="00DF1956" w:rsidRDefault="00953F80" w:rsidP="004A307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as funções </w:t>
                  </w:r>
                  <w:r w:rsidRPr="004A307D">
                    <w:rPr>
                      <w:b/>
                      <w:sz w:val="18"/>
                      <w:szCs w:val="18"/>
                    </w:rPr>
                    <w:t>insere_fifo</w:t>
                  </w:r>
                  <w:r>
                    <w:rPr>
                      <w:b/>
                      <w:sz w:val="18"/>
                      <w:szCs w:val="18"/>
                    </w:rPr>
                    <w:t>(), insere_lfu(), insere_lru() ,insere_nova(), enviando a elas (buffer) e a estrutura de memória. Se alguma retornar (-1) incrementa o contador falta[x].</w:t>
                  </w:r>
                </w:p>
              </w:txbxContent>
            </v:textbox>
          </v:rect>
        </w:pict>
      </w:r>
      <w:r>
        <w:rPr>
          <w:b/>
          <w:noProof/>
          <w:lang w:eastAsia="pt-BR"/>
        </w:rPr>
        <w:pict>
          <v:shape id="_x0000_s1079" type="#_x0000_t32" style="position:absolute;margin-left:73.65pt;margin-top:6.1pt;width:0;height:18.35pt;z-index:251707392" o:connectortype="straight">
            <v:stroke endarrow="block"/>
          </v:shape>
        </w:pict>
      </w:r>
    </w:p>
    <w:p w:rsidR="00935781" w:rsidRDefault="00935781" w:rsidP="00F3222D">
      <w:pPr>
        <w:rPr>
          <w:b/>
        </w:rPr>
      </w:pPr>
    </w:p>
    <w:p w:rsidR="00055526" w:rsidRDefault="00F8551F" w:rsidP="009B0163">
      <w:pPr>
        <w:rPr>
          <w:b/>
        </w:rPr>
      </w:pPr>
      <w:r w:rsidRPr="00F8551F">
        <w:rPr>
          <w:noProof/>
          <w:lang w:eastAsia="pt-BR"/>
        </w:rPr>
        <w:pict>
          <v:rect id="_x0000_s1084" style="position:absolute;margin-left:203.15pt;margin-top:13.9pt;width:115.9pt;height:28.45pt;z-index:251712512">
            <v:textbox style="mso-next-textbox:#_x0000_s1084">
              <w:txbxContent>
                <w:p w:rsidR="00953F80" w:rsidRPr="008F297B" w:rsidRDefault="00953F80" w:rsidP="004B69B8">
                  <w:pPr>
                    <w:jc w:val="center"/>
                    <w:rPr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qt_leitura = qt_leitura -1</w:t>
                  </w:r>
                </w:p>
              </w:txbxContent>
            </v:textbox>
          </v:rect>
        </w:pict>
      </w:r>
    </w:p>
    <w:p w:rsidR="00265B7B" w:rsidRDefault="00F8551F" w:rsidP="00A10949">
      <w:r w:rsidRPr="00F8551F">
        <w:rPr>
          <w:b/>
          <w:noProof/>
          <w:lang w:eastAsia="pt-BR"/>
        </w:rPr>
        <w:pict>
          <v:shape id="_x0000_s1087" type="#_x0000_t32" style="position:absolute;margin-left:264.5pt;margin-top:16.95pt;width:0;height:95.8pt;flip:y;z-index:2517155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2" type="#_x0000_t32" style="position:absolute;margin-left:73.65pt;margin-top:20.4pt;width:.05pt;height:17.65pt;z-index:251710464" o:connectortype="straight">
            <v:stroke endarrow="block"/>
          </v:shape>
        </w:pict>
      </w:r>
    </w:p>
    <w:p w:rsidR="00265B7B" w:rsidRDefault="00F8551F" w:rsidP="00A10949">
      <w:r>
        <w:rPr>
          <w:noProof/>
          <w:lang w:eastAsia="pt-BR"/>
        </w:rPr>
        <w:pict>
          <v:rect id="_x0000_s1080" style="position:absolute;margin-left:-13.75pt;margin-top:12.6pt;width:173.9pt;height:33.95pt;z-index:251708416">
            <v:textbox style="mso-next-textbox:#_x0000_s1080">
              <w:txbxContent>
                <w:p w:rsidR="00953F80" w:rsidRPr="00DF1956" w:rsidRDefault="00953F80" w:rsidP="008F297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Guarda o retorno da função insere_lru() no vetor ref_temporal.</w:t>
                  </w:r>
                </w:p>
              </w:txbxContent>
            </v:textbox>
          </v:rect>
        </w:pict>
      </w:r>
    </w:p>
    <w:p w:rsidR="00B01EE3" w:rsidRDefault="00F8551F" w:rsidP="00A10949">
      <w:r>
        <w:rPr>
          <w:noProof/>
          <w:lang w:eastAsia="pt-BR"/>
        </w:rPr>
        <w:pict>
          <v:shape id="_x0000_s1083" type="#_x0000_t32" style="position:absolute;margin-left:73.65pt;margin-top:21.1pt;width:0;height:12.25pt;z-index:251711488" o:connectortype="straight">
            <v:stroke endarrow="block"/>
          </v:shape>
        </w:pict>
      </w:r>
    </w:p>
    <w:p w:rsidR="00B01EE3" w:rsidRDefault="00F8551F" w:rsidP="00A10949">
      <w:r w:rsidRPr="00F8551F">
        <w:rPr>
          <w:b/>
          <w:noProof/>
          <w:lang w:eastAsia="pt-BR"/>
        </w:rPr>
        <w:pict>
          <v:rect id="_x0000_s1092" style="position:absolute;margin-left:307.55pt;margin-top:18.55pt;width:173.2pt;height:45.05pt;z-index:251718656">
            <v:textbox style="mso-next-textbox:#_x0000_s1092">
              <w:txbxContent>
                <w:p w:rsidR="00953F80" w:rsidRPr="00DF1956" w:rsidRDefault="00953F80" w:rsidP="004B69B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Imprime no arquivo de saída os valores de Falta[0],</w:t>
                  </w:r>
                  <w:r w:rsidRPr="004B69B8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Falta[1] ,</w:t>
                  </w:r>
                  <w:r w:rsidRPr="004B69B8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Falta[2] ,</w:t>
                  </w:r>
                  <w:r w:rsidRPr="004B69B8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Falta[3] e os vetores ref_temporal e ref_espacial.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81" style="position:absolute;margin-left:-13.75pt;margin-top:7.9pt;width:173.9pt;height:55.7pt;z-index:251709440">
            <v:textbox style="mso-next-textbox:#_x0000_s1081">
              <w:txbxContent>
                <w:p w:rsidR="00953F80" w:rsidRPr="00DF1956" w:rsidRDefault="00953F80" w:rsidP="008F297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função </w:t>
                  </w:r>
                  <w:r w:rsidRPr="008F297B">
                    <w:rPr>
                      <w:b/>
                      <w:sz w:val="18"/>
                      <w:szCs w:val="18"/>
                    </w:rPr>
                    <w:t>referencia_espacial</w:t>
                  </w:r>
                  <w:r>
                    <w:rPr>
                      <w:b/>
                      <w:sz w:val="18"/>
                      <w:szCs w:val="18"/>
                    </w:rPr>
                    <w:t>(), enviando buffer e o buffer do loop anterior e armazena o retorno no vetor ref_espacial.</w:t>
                  </w:r>
                </w:p>
              </w:txbxContent>
            </v:textbox>
          </v:rect>
        </w:pict>
      </w:r>
    </w:p>
    <w:p w:rsidR="00B01EE3" w:rsidRDefault="00F8551F" w:rsidP="00A10949">
      <w:r w:rsidRPr="00F8551F">
        <w:rPr>
          <w:b/>
          <w:noProof/>
          <w:lang w:eastAsia="pt-BR"/>
        </w:rPr>
        <w:pict>
          <v:shape id="_x0000_s1086" type="#_x0000_t32" style="position:absolute;margin-left:160.2pt;margin-top:10.95pt;width:104.1pt;height:0;z-index:251714560" o:connectortype="straight"/>
        </w:pict>
      </w:r>
    </w:p>
    <w:p w:rsidR="00B01EE3" w:rsidRDefault="00B01EE3" w:rsidP="00A10949"/>
    <w:p w:rsidR="008F297B" w:rsidRDefault="008F297B" w:rsidP="00A10949"/>
    <w:p w:rsidR="00A10949" w:rsidRDefault="00A10949" w:rsidP="009B0163">
      <w:pPr>
        <w:rPr>
          <w:b/>
        </w:rPr>
      </w:pPr>
    </w:p>
    <w:p w:rsidR="00A10949" w:rsidRPr="00A10949" w:rsidRDefault="00A10949" w:rsidP="009B0163">
      <w:pPr>
        <w:rPr>
          <w:b/>
        </w:rPr>
      </w:pPr>
      <w:r w:rsidRPr="00BF51C5">
        <w:rPr>
          <w:b/>
        </w:rPr>
        <w:lastRenderedPageBreak/>
        <w:t>Funções</w:t>
      </w:r>
      <w:r>
        <w:rPr>
          <w:b/>
        </w:rPr>
        <w:t xml:space="preserve"> e procedimentos</w:t>
      </w:r>
      <w:r w:rsidRPr="00BF51C5">
        <w:rPr>
          <w:b/>
        </w:rPr>
        <w:t xml:space="preserve"> do arquivo (</w:t>
      </w:r>
      <w:r w:rsidR="0092550B">
        <w:rPr>
          <w:b/>
        </w:rPr>
        <w:t>lista</w:t>
      </w:r>
      <w:r w:rsidRPr="00BF51C5">
        <w:rPr>
          <w:b/>
        </w:rPr>
        <w:t>.c)</w:t>
      </w:r>
      <w:r>
        <w:rPr>
          <w:b/>
        </w:rPr>
        <w:t xml:space="preserve"> </w:t>
      </w:r>
      <w:r w:rsidRPr="00BF51C5">
        <w:rPr>
          <w:b/>
        </w:rPr>
        <w:t xml:space="preserve">: </w:t>
      </w:r>
    </w:p>
    <w:p w:rsidR="00D95226" w:rsidRDefault="00EA77E5" w:rsidP="009B0163">
      <w:r>
        <w:t>-</w:t>
      </w:r>
      <w:r w:rsidR="0092550B">
        <w:t xml:space="preserve"> </w:t>
      </w:r>
      <w:r w:rsidR="0092550B" w:rsidRPr="0092550B">
        <w:t>void FLVazia(Lista *l)</w:t>
      </w:r>
      <w:r w:rsidR="0092550B">
        <w:t>: Procedimento responsável por alocar na lista uma célula cabeça, este procedimento tem como finalidade de evitar erros de apontamento caso a lista esteja vazia, depois de alocar a célula cabeça ele define os apontadores da lista (</w:t>
      </w:r>
      <w:r w:rsidR="0092550B" w:rsidRPr="0092550B">
        <w:rPr>
          <w:color w:val="7F7F7F" w:themeColor="text1" w:themeTint="80"/>
        </w:rPr>
        <w:t>l</w:t>
      </w:r>
      <w:r w:rsidR="0092550B">
        <w:t>) para esta célula.</w:t>
      </w:r>
    </w:p>
    <w:p w:rsidR="00A10949" w:rsidRDefault="0092550B" w:rsidP="009B0163">
      <w:r>
        <w:t xml:space="preserve">- </w:t>
      </w:r>
      <w:r w:rsidR="007B20D7" w:rsidRPr="007B20D7">
        <w:t>void Insere_l(TipoChave x, Apontador posicao,Lista *l,</w:t>
      </w:r>
      <w:r w:rsidR="007B20D7">
        <w:t xml:space="preserve"> </w:t>
      </w:r>
      <w:r w:rsidR="007B20D7" w:rsidRPr="007B20D7">
        <w:t>int con_lfu)</w:t>
      </w:r>
      <w:r w:rsidR="007B20D7">
        <w:t>: Procedimento responsável por inserir uma célula nova na lista (</w:t>
      </w:r>
      <w:r w:rsidR="007B20D7" w:rsidRPr="009A004D">
        <w:rPr>
          <w:color w:val="7F7F7F" w:themeColor="text1" w:themeTint="80"/>
        </w:rPr>
        <w:t>l</w:t>
      </w:r>
      <w:r w:rsidR="007B20D7">
        <w:t>) , nesta célula e atribuído os valores da chave (</w:t>
      </w:r>
      <w:r w:rsidR="007B20D7" w:rsidRPr="009A004D">
        <w:rPr>
          <w:color w:val="7F7F7F" w:themeColor="text1" w:themeTint="80"/>
        </w:rPr>
        <w:t>x</w:t>
      </w:r>
      <w:r w:rsidR="007B20D7">
        <w:t>) e do contador (</w:t>
      </w:r>
      <w:r w:rsidR="007B20D7" w:rsidRPr="009A004D">
        <w:rPr>
          <w:color w:val="7F7F7F" w:themeColor="text1" w:themeTint="80"/>
        </w:rPr>
        <w:t>con_lfu</w:t>
      </w:r>
      <w:r w:rsidR="007B20D7">
        <w:t>). A inserção e feita na frente da célula enviada (</w:t>
      </w:r>
      <w:r w:rsidR="007B20D7" w:rsidRPr="009A004D">
        <w:rPr>
          <w:color w:val="7F7F7F" w:themeColor="text1" w:themeTint="80"/>
        </w:rPr>
        <w:t>posicao</w:t>
      </w:r>
      <w:r w:rsidR="001C3933">
        <w:t>)</w:t>
      </w:r>
      <w:r w:rsidR="007B20D7">
        <w:t>, o procedimento e feito através da troca de apontamentos das células da lista, caso exista a célula cabeça na lista(</w:t>
      </w:r>
      <w:r w:rsidR="007B20D7" w:rsidRPr="009A004D">
        <w:rPr>
          <w:color w:val="7F7F7F" w:themeColor="text1" w:themeTint="80"/>
        </w:rPr>
        <w:t>l</w:t>
      </w:r>
      <w:r w:rsidR="007B20D7">
        <w:t>)</w:t>
      </w:r>
      <w:r w:rsidR="001C3933">
        <w:t xml:space="preserve"> ela</w:t>
      </w:r>
      <w:r w:rsidR="007B20D7">
        <w:t xml:space="preserve"> e deletada para não afetar a lógica do programa.</w:t>
      </w:r>
    </w:p>
    <w:p w:rsidR="007B20D7" w:rsidRDefault="007B20D7" w:rsidP="009B0163">
      <w:r>
        <w:t>-</w:t>
      </w:r>
      <w:r w:rsidRPr="007B20D7">
        <w:t xml:space="preserve"> </w:t>
      </w:r>
      <w:r>
        <w:t>void limpa_l(Lista *l): Procedimento responsável por limpar a lista (</w:t>
      </w:r>
      <w:r w:rsidRPr="009A004D">
        <w:rPr>
          <w:color w:val="7F7F7F" w:themeColor="text1" w:themeTint="80"/>
        </w:rPr>
        <w:t>l</w:t>
      </w:r>
      <w:r>
        <w:t>) , para fazer isso o procedimento percorre a lista e vai excluindo as células em que passa até o final da lista. No final do processo ele chama a função (</w:t>
      </w:r>
      <w:r w:rsidRPr="009A004D">
        <w:rPr>
          <w:color w:val="7F7F7F" w:themeColor="text1" w:themeTint="80"/>
        </w:rPr>
        <w:t>FLVazia</w:t>
      </w:r>
      <w:r>
        <w:t>) para criar uma nova célula cabeça na lista (</w:t>
      </w:r>
      <w:r w:rsidRPr="009A004D">
        <w:rPr>
          <w:color w:val="7F7F7F" w:themeColor="text1" w:themeTint="80"/>
        </w:rPr>
        <w:t>l</w:t>
      </w:r>
      <w:r>
        <w:t>).</w:t>
      </w:r>
    </w:p>
    <w:p w:rsidR="007B20D7" w:rsidRDefault="007B20D7" w:rsidP="009B0163">
      <w:r>
        <w:t>-</w:t>
      </w:r>
      <w:r w:rsidRPr="007B20D7">
        <w:t>void busca_l_lfu</w:t>
      </w:r>
      <w:r>
        <w:t xml:space="preserve">(Lista *l, Apontador *celula_v): Este procedimento </w:t>
      </w:r>
      <w:r w:rsidR="00D86BEB">
        <w:t xml:space="preserve">tem o objetivo de </w:t>
      </w:r>
      <w:r>
        <w:t xml:space="preserve"> percorrer a lista do final em direção ao inicio,</w:t>
      </w:r>
      <w:r w:rsidR="00D86BEB">
        <w:t xml:space="preserve"> procurando a primeira célula da</w:t>
      </w:r>
      <w:r>
        <w:t xml:space="preserve"> seqüência desta lista que possui o menor </w:t>
      </w:r>
      <w:r w:rsidR="00D86BEB">
        <w:t>valor da variável da célula (</w:t>
      </w:r>
      <w:r w:rsidR="00D86BEB" w:rsidRPr="009A004D">
        <w:rPr>
          <w:color w:val="7F7F7F" w:themeColor="text1" w:themeTint="80"/>
        </w:rPr>
        <w:t>lfu</w:t>
      </w:r>
      <w:r w:rsidR="00D86BEB">
        <w:t>). Quando e percorrida toda a lista e</w:t>
      </w:r>
      <w:r w:rsidR="00642727">
        <w:t>ntão</w:t>
      </w:r>
      <w:r w:rsidR="00D86BEB">
        <w:t xml:space="preserve"> a célula procurada</w:t>
      </w:r>
      <w:r w:rsidR="00642727">
        <w:t xml:space="preserve"> já</w:t>
      </w:r>
      <w:r w:rsidR="00D86BEB">
        <w:t xml:space="preserve"> foi definida</w:t>
      </w:r>
      <w:r w:rsidR="00642727">
        <w:t>,</w:t>
      </w:r>
      <w:r w:rsidR="00D86BEB">
        <w:t xml:space="preserve"> o apontador para a mesma </w:t>
      </w:r>
      <w:r w:rsidR="00642727">
        <w:t>é</w:t>
      </w:r>
      <w:r w:rsidR="00D86BEB">
        <w:t xml:space="preserve"> copiado em (</w:t>
      </w:r>
      <w:r w:rsidR="00642727" w:rsidRPr="009A004D">
        <w:rPr>
          <w:color w:val="7F7F7F" w:themeColor="text1" w:themeTint="80"/>
        </w:rPr>
        <w:t>*</w:t>
      </w:r>
      <w:r w:rsidR="00D86BEB" w:rsidRPr="009A004D">
        <w:rPr>
          <w:color w:val="7F7F7F" w:themeColor="text1" w:themeTint="80"/>
        </w:rPr>
        <w:t>celula_v</w:t>
      </w:r>
      <w:r w:rsidR="00D86BEB">
        <w:t xml:space="preserve">). </w:t>
      </w:r>
    </w:p>
    <w:p w:rsidR="00D86BEB" w:rsidRDefault="00D86BEB" w:rsidP="009B0163">
      <w:r>
        <w:t>-</w:t>
      </w:r>
      <w:r w:rsidRPr="00D86BEB">
        <w:t xml:space="preserve"> int Busca_l(TipoChave chav</w:t>
      </w:r>
      <w:r>
        <w:t xml:space="preserve">e, Lista *l, Apontador *celula): Função </w:t>
      </w:r>
      <w:r w:rsidR="00642727">
        <w:t>responsável</w:t>
      </w:r>
      <w:r>
        <w:t xml:space="preserve"> por buscar a </w:t>
      </w:r>
      <w:r w:rsidR="00642727">
        <w:t>célula</w:t>
      </w:r>
      <w:r>
        <w:t xml:space="preserve"> que possui </w:t>
      </w:r>
      <w:r w:rsidR="00642727">
        <w:t>o valor de sua chave igual (</w:t>
      </w:r>
      <w:r w:rsidR="00642727" w:rsidRPr="009A004D">
        <w:rPr>
          <w:color w:val="7F7F7F" w:themeColor="text1" w:themeTint="80"/>
        </w:rPr>
        <w:t>chave</w:t>
      </w:r>
      <w:r w:rsidR="00642727">
        <w:t>) na lista (</w:t>
      </w:r>
      <w:r w:rsidR="00642727" w:rsidRPr="009A004D">
        <w:rPr>
          <w:color w:val="7F7F7F" w:themeColor="text1" w:themeTint="80"/>
        </w:rPr>
        <w:t>l</w:t>
      </w:r>
      <w:r w:rsidR="00642727">
        <w:t>) ,</w:t>
      </w:r>
      <w:r w:rsidR="001C3933">
        <w:t xml:space="preserve"> </w:t>
      </w:r>
      <w:r w:rsidR="00642727">
        <w:t>a função percorre do inicio da lista em direção ao final, a cada célula que a mesma pula e incrementado um valor em uma variável genérica (</w:t>
      </w:r>
      <w:r w:rsidR="00642727" w:rsidRPr="009A004D">
        <w:rPr>
          <w:color w:val="7F7F7F" w:themeColor="text1" w:themeTint="80"/>
        </w:rPr>
        <w:t>i</w:t>
      </w:r>
      <w:r w:rsidR="00642727">
        <w:t>) ,</w:t>
      </w:r>
      <w:r w:rsidR="001C3933">
        <w:t xml:space="preserve"> </w:t>
      </w:r>
      <w:r w:rsidR="00642727">
        <w:t>quando a célula procurada é achada o apontador da mesma é copiado para (</w:t>
      </w:r>
      <w:r w:rsidR="00642727" w:rsidRPr="009A004D">
        <w:rPr>
          <w:color w:val="7F7F7F" w:themeColor="text1" w:themeTint="80"/>
        </w:rPr>
        <w:t>*celula</w:t>
      </w:r>
      <w:r w:rsidR="00642727">
        <w:t>) é a função retorna o valor de (</w:t>
      </w:r>
      <w:r w:rsidR="00642727" w:rsidRPr="009A004D">
        <w:rPr>
          <w:color w:val="7F7F7F" w:themeColor="text1" w:themeTint="80"/>
        </w:rPr>
        <w:t>i</w:t>
      </w:r>
      <w:r w:rsidR="00642727">
        <w:t>) . O valor desta variável é muito importante, pois a mesma e utilizada para calcular a referencia temporal na função (</w:t>
      </w:r>
      <w:r w:rsidR="00642727" w:rsidRPr="009A004D">
        <w:rPr>
          <w:color w:val="7F7F7F" w:themeColor="text1" w:themeTint="80"/>
        </w:rPr>
        <w:t>insere_lru()</w:t>
      </w:r>
      <w:r w:rsidR="00642727">
        <w:t>). Quando o valor de (</w:t>
      </w:r>
      <w:r w:rsidR="00642727" w:rsidRPr="009A004D">
        <w:rPr>
          <w:color w:val="7F7F7F" w:themeColor="text1" w:themeTint="80"/>
        </w:rPr>
        <w:t>chave</w:t>
      </w:r>
      <w:r w:rsidR="00642727">
        <w:t>) não é encontrado a função retorna (-1).</w:t>
      </w:r>
    </w:p>
    <w:p w:rsidR="00642727" w:rsidRDefault="00642727" w:rsidP="009B0163">
      <w:r>
        <w:t>-</w:t>
      </w:r>
      <w:r w:rsidRPr="00642727">
        <w:t>int Remove</w:t>
      </w:r>
      <w:r>
        <w:t xml:space="preserve">_l(Apontador posicao, Lista *l):Função </w:t>
      </w:r>
      <w:r w:rsidR="00D14558">
        <w:t>responsável</w:t>
      </w:r>
      <w:r>
        <w:t xml:space="preserve"> por deletar a </w:t>
      </w:r>
      <w:r w:rsidR="00D14558">
        <w:t>célula</w:t>
      </w:r>
      <w:r>
        <w:t xml:space="preserve"> (</w:t>
      </w:r>
      <w:r w:rsidRPr="009A004D">
        <w:rPr>
          <w:color w:val="7F7F7F" w:themeColor="text1" w:themeTint="80"/>
        </w:rPr>
        <w:t>posicao</w:t>
      </w:r>
      <w:r>
        <w:t>) da lista (</w:t>
      </w:r>
      <w:r w:rsidRPr="009A004D">
        <w:rPr>
          <w:color w:val="7F7F7F" w:themeColor="text1" w:themeTint="80"/>
        </w:rPr>
        <w:t>l</w:t>
      </w:r>
      <w:r>
        <w:t xml:space="preserve">) , este procedimento e realizado </w:t>
      </w:r>
      <w:r w:rsidR="00D14558">
        <w:t>mudando</w:t>
      </w:r>
      <w:r>
        <w:t xml:space="preserve"> quatro ponteiros das </w:t>
      </w:r>
      <w:r w:rsidR="00D14558">
        <w:t>células</w:t>
      </w:r>
      <w:r>
        <w:t xml:space="preserve"> para não se perder a </w:t>
      </w:r>
      <w:r w:rsidR="00D14558">
        <w:t>seqüência</w:t>
      </w:r>
      <w:r>
        <w:t xml:space="preserve"> da lista em questão.</w:t>
      </w:r>
      <w:r w:rsidR="001C3933">
        <w:t xml:space="preserve"> Q</w:t>
      </w:r>
      <w:r>
        <w:t xml:space="preserve">uando os ponteiros são mudados o espaço que a </w:t>
      </w:r>
      <w:r w:rsidR="00D14558">
        <w:t>célula</w:t>
      </w:r>
      <w:r>
        <w:t xml:space="preserve"> apontada pelo ponteiro (</w:t>
      </w:r>
      <w:r w:rsidRPr="009A004D">
        <w:rPr>
          <w:color w:val="7F7F7F" w:themeColor="text1" w:themeTint="80"/>
        </w:rPr>
        <w:t>posicao</w:t>
      </w:r>
      <w:r>
        <w:t xml:space="preserve">) </w:t>
      </w:r>
      <w:r w:rsidR="00D14558">
        <w:t>é desalocado da memória.</w:t>
      </w:r>
      <w:r w:rsidR="00900580">
        <w:t xml:space="preserve"> Retorna (1</w:t>
      </w:r>
      <w:r w:rsidR="00966628">
        <w:t>) se for possível remover o item.</w:t>
      </w:r>
    </w:p>
    <w:p w:rsidR="00384013" w:rsidRDefault="00384013" w:rsidP="00384013">
      <w:pPr>
        <w:rPr>
          <w:b/>
        </w:rPr>
      </w:pPr>
      <w:bookmarkStart w:id="2" w:name="_Toc366481156"/>
      <w:bookmarkStart w:id="3" w:name="_Toc372224886"/>
      <w:r w:rsidRPr="00BF51C5">
        <w:rPr>
          <w:b/>
        </w:rPr>
        <w:t>Funções</w:t>
      </w:r>
      <w:r>
        <w:rPr>
          <w:b/>
        </w:rPr>
        <w:t xml:space="preserve"> e procedimentos</w:t>
      </w:r>
      <w:r w:rsidRPr="00BF51C5">
        <w:rPr>
          <w:b/>
        </w:rPr>
        <w:t xml:space="preserve"> do arquivo (</w:t>
      </w:r>
      <w:r>
        <w:rPr>
          <w:b/>
        </w:rPr>
        <w:t>memoria</w:t>
      </w:r>
      <w:r w:rsidRPr="00BF51C5">
        <w:rPr>
          <w:b/>
        </w:rPr>
        <w:t>.c)</w:t>
      </w:r>
      <w:r>
        <w:rPr>
          <w:b/>
        </w:rPr>
        <w:t xml:space="preserve"> </w:t>
      </w:r>
      <w:r w:rsidRPr="00BF51C5">
        <w:rPr>
          <w:b/>
        </w:rPr>
        <w:t xml:space="preserve">: </w:t>
      </w:r>
    </w:p>
    <w:p w:rsidR="007555E3" w:rsidRDefault="007555E3" w:rsidP="00384013">
      <w:r w:rsidRPr="007555E3">
        <w:t>-void limpa_memoria(Memoria_principal* mp)</w:t>
      </w:r>
      <w:r>
        <w:t>: Procedimento responsável por excluir todas as paginas da memória (</w:t>
      </w:r>
      <w:r w:rsidRPr="005C6B93">
        <w:rPr>
          <w:color w:val="7F7F7F" w:themeColor="text1" w:themeTint="80"/>
        </w:rPr>
        <w:t>mp</w:t>
      </w:r>
      <w:r>
        <w:t>) , como foi descrito nas estruturas de dados as paginas são representadas por uma lista dentro da estrutura (</w:t>
      </w:r>
      <w:r w:rsidRPr="005C6B93">
        <w:rPr>
          <w:color w:val="7F7F7F" w:themeColor="text1" w:themeTint="80"/>
        </w:rPr>
        <w:t>Memoria_principal</w:t>
      </w:r>
      <w:r>
        <w:t>), então para limpar a memória a função zera as variáveis de (</w:t>
      </w:r>
      <w:r w:rsidRPr="005C6B93">
        <w:rPr>
          <w:color w:val="7F7F7F" w:themeColor="text1" w:themeTint="80"/>
        </w:rPr>
        <w:t>mp</w:t>
      </w:r>
      <w:r>
        <w:t>) e manda a lista interna para o procedimento (</w:t>
      </w:r>
      <w:r w:rsidRPr="005C6B93">
        <w:rPr>
          <w:color w:val="7F7F7F" w:themeColor="text1" w:themeTint="80"/>
        </w:rPr>
        <w:t>limpa_l()</w:t>
      </w:r>
      <w:r>
        <w:t>) assim a estrutura (</w:t>
      </w:r>
      <w:r w:rsidRPr="005C6B93">
        <w:rPr>
          <w:color w:val="7F7F7F" w:themeColor="text1" w:themeTint="80"/>
        </w:rPr>
        <w:t>mp</w:t>
      </w:r>
      <w:r>
        <w:t>) é zerada é pode receber novos dados.</w:t>
      </w:r>
    </w:p>
    <w:p w:rsidR="007555E3" w:rsidRDefault="007555E3" w:rsidP="00384013">
      <w:r>
        <w:t>-</w:t>
      </w:r>
      <w:r w:rsidRPr="007555E3">
        <w:t xml:space="preserve"> void prepara_memoria(Memoria_principal* mp, int tamanho_p, int tamanho_t)</w:t>
      </w:r>
      <w:r>
        <w:t xml:space="preserve">: Este procedimento é muito simples , tem como finalidade </w:t>
      </w:r>
      <w:r w:rsidR="00993C4E">
        <w:t>preparar a estrutura de memória (</w:t>
      </w:r>
      <w:r w:rsidR="00993C4E" w:rsidRPr="005C6B93">
        <w:rPr>
          <w:color w:val="7F7F7F" w:themeColor="text1" w:themeTint="80"/>
        </w:rPr>
        <w:t>mp</w:t>
      </w:r>
      <w:r w:rsidR="00993C4E">
        <w:t>) para receber inserções variadas, para isto o procedimento atribui os valores de (</w:t>
      </w:r>
      <w:r w:rsidR="00993C4E" w:rsidRPr="005C6B93">
        <w:rPr>
          <w:color w:val="7F7F7F" w:themeColor="text1" w:themeTint="80"/>
        </w:rPr>
        <w:t>tamanho_p</w:t>
      </w:r>
      <w:r w:rsidR="00993C4E">
        <w:t>), (</w:t>
      </w:r>
      <w:r w:rsidR="00993C4E" w:rsidRPr="005C6B93">
        <w:rPr>
          <w:color w:val="7F7F7F" w:themeColor="text1" w:themeTint="80"/>
        </w:rPr>
        <w:t>tamanho_t</w:t>
      </w:r>
      <w:r w:rsidR="00993C4E">
        <w:t xml:space="preserve"> ) as variáveis internas (</w:t>
      </w:r>
      <w:r w:rsidR="00993C4E" w:rsidRPr="005C6B93">
        <w:rPr>
          <w:color w:val="7F7F7F" w:themeColor="text1" w:themeTint="80"/>
        </w:rPr>
        <w:t>tamanho_pagina</w:t>
      </w:r>
      <w:r w:rsidR="00993C4E">
        <w:t>) e (</w:t>
      </w:r>
      <w:r w:rsidR="00993C4E" w:rsidRPr="005C6B93">
        <w:rPr>
          <w:color w:val="7F7F7F" w:themeColor="text1" w:themeTint="80"/>
        </w:rPr>
        <w:t>tamanho_total</w:t>
      </w:r>
      <w:r w:rsidR="00993C4E">
        <w:t xml:space="preserve">) consecutivamente. Em </w:t>
      </w:r>
      <w:r w:rsidR="00993C4E">
        <w:lastRenderedPageBreak/>
        <w:t>(</w:t>
      </w:r>
      <w:r w:rsidR="00993C4E" w:rsidRPr="005C6B93">
        <w:rPr>
          <w:color w:val="7F7F7F" w:themeColor="text1" w:themeTint="80"/>
        </w:rPr>
        <w:t>mp</w:t>
      </w:r>
      <w:r w:rsidR="00993C4E">
        <w:t>)  e aloca uma célula cabeça na estrutura de lista interna (</w:t>
      </w:r>
      <w:r w:rsidR="00993C4E" w:rsidRPr="005C6B93">
        <w:rPr>
          <w:color w:val="7F7F7F" w:themeColor="text1" w:themeTint="80"/>
        </w:rPr>
        <w:t>pagina</w:t>
      </w:r>
      <w:r w:rsidR="00993C4E">
        <w:t>) , para alocar a célula cabeça se envia a lista (</w:t>
      </w:r>
      <w:r w:rsidR="00993C4E" w:rsidRPr="005C6B93">
        <w:rPr>
          <w:color w:val="7F7F7F" w:themeColor="text1" w:themeTint="80"/>
        </w:rPr>
        <w:t>pagina</w:t>
      </w:r>
      <w:r w:rsidR="00993C4E">
        <w:t xml:space="preserve">) </w:t>
      </w:r>
      <w:r w:rsidR="005C6B93" w:rsidRPr="005C6B93">
        <w:rPr>
          <w:color w:val="7F7F7F" w:themeColor="text1" w:themeTint="80"/>
        </w:rPr>
        <w:t xml:space="preserve">mp </w:t>
      </w:r>
      <w:r w:rsidR="00993C4E">
        <w:t>para o procedimento (</w:t>
      </w:r>
      <w:r w:rsidR="00993C4E" w:rsidRPr="005C6B93">
        <w:rPr>
          <w:color w:val="7F7F7F" w:themeColor="text1" w:themeTint="80"/>
        </w:rPr>
        <w:t>FLVazia()</w:t>
      </w:r>
      <w:r w:rsidR="00993C4E">
        <w:t>).</w:t>
      </w:r>
    </w:p>
    <w:p w:rsidR="00F85599" w:rsidRDefault="00F85599" w:rsidP="00384013">
      <w:r>
        <w:t>-</w:t>
      </w:r>
      <w:r w:rsidRPr="00F85599">
        <w:t>int insere_fifo(Memoria_principal* mp, int indicador)</w:t>
      </w:r>
      <w:r>
        <w:t>: Função responsável por inserir o (</w:t>
      </w:r>
      <w:r w:rsidRPr="005C6B93">
        <w:rPr>
          <w:color w:val="7F7F7F" w:themeColor="text1" w:themeTint="80"/>
        </w:rPr>
        <w:t>indicador</w:t>
      </w:r>
      <w:r>
        <w:t xml:space="preserve">) na estrutura de </w:t>
      </w:r>
      <w:r w:rsidR="002536D3">
        <w:t>memória</w:t>
      </w:r>
      <w:r>
        <w:t xml:space="preserve"> (</w:t>
      </w:r>
      <w:r w:rsidRPr="005C6B93">
        <w:rPr>
          <w:color w:val="7F7F7F" w:themeColor="text1" w:themeTint="80"/>
        </w:rPr>
        <w:t>mp</w:t>
      </w:r>
      <w:r>
        <w:t>) , a função retorna (</w:t>
      </w:r>
      <w:r w:rsidRPr="005C6B93">
        <w:rPr>
          <w:color w:val="7F7F7F" w:themeColor="text1" w:themeTint="80"/>
        </w:rPr>
        <w:t>-1</w:t>
      </w:r>
      <w:r>
        <w:t xml:space="preserve">) se o indicador não estiver contido em nenhuma pagina da </w:t>
      </w:r>
      <w:r w:rsidR="00A26437">
        <w:t>estrutura (</w:t>
      </w:r>
      <w:r w:rsidR="005C6B93" w:rsidRPr="005C6B93">
        <w:rPr>
          <w:color w:val="7F7F7F" w:themeColor="text1" w:themeTint="80"/>
        </w:rPr>
        <w:t>mp</w:t>
      </w:r>
      <w:r w:rsidR="00A26437">
        <w:t>)</w:t>
      </w:r>
      <w:r w:rsidR="00A11B7F">
        <w:t xml:space="preserve"> ,ou seja, quando se tem uma falta de pagina</w:t>
      </w:r>
      <w:r w:rsidR="00A26437">
        <w:t xml:space="preserve">. Esta </w:t>
      </w:r>
      <w:r w:rsidR="002536D3">
        <w:t>funciona da seguinte maneira, o primeiro passo e transformar o indicador em um indicador principal, ou seja, o indicador do primeiro byte da pagina, para realizar este procedimento é feita a seguinte operação matemática</w:t>
      </w:r>
      <w:r w:rsidR="00900580">
        <w:t>,</w:t>
      </w:r>
      <w:r w:rsidR="002536D3">
        <w:t xml:space="preserve"> (piso((indicador)/(total de bytes de uma pagina) ) * (total de bytes de uma pagina)) , esta operação gera o indicador principal </w:t>
      </w:r>
      <w:r w:rsidR="00321EE2">
        <w:t>o qual agora e utilizado em toda</w:t>
      </w:r>
      <w:r w:rsidR="002536D3">
        <w:t xml:space="preserve">s as operações da função. Com </w:t>
      </w:r>
      <w:r w:rsidR="001703BB">
        <w:t>este</w:t>
      </w:r>
      <w:r w:rsidR="002536D3">
        <w:t xml:space="preserve"> indicador principal a função procura se existe alguma pagina que o contem</w:t>
      </w:r>
      <w:r w:rsidR="00900580">
        <w:t>,</w:t>
      </w:r>
      <w:r w:rsidR="002536D3">
        <w:t xml:space="preserve"> enviando o indicador principal é a lista interna (</w:t>
      </w:r>
      <w:r w:rsidR="002536D3" w:rsidRPr="005C6B93">
        <w:rPr>
          <w:color w:val="7F7F7F" w:themeColor="text1" w:themeTint="80"/>
        </w:rPr>
        <w:t>pagina</w:t>
      </w:r>
      <w:r w:rsidR="002536D3">
        <w:t>) para a função</w:t>
      </w:r>
      <w:r w:rsidR="00900580" w:rsidRPr="00900580">
        <w:t xml:space="preserve"> </w:t>
      </w:r>
      <w:r w:rsidR="00900580">
        <w:t>(</w:t>
      </w:r>
      <w:r w:rsidR="00900580" w:rsidRPr="005C6B93">
        <w:rPr>
          <w:color w:val="7F7F7F" w:themeColor="text1" w:themeTint="80"/>
        </w:rPr>
        <w:t>Busca_l</w:t>
      </w:r>
      <w:r w:rsidR="002536D3" w:rsidRPr="005C6B93">
        <w:rPr>
          <w:color w:val="7F7F7F" w:themeColor="text1" w:themeTint="80"/>
        </w:rPr>
        <w:t>()</w:t>
      </w:r>
      <w:r w:rsidR="00900580">
        <w:t>), se esta retornar (-1) indica que o indicador principal não esta na pagina, então a função verifica se a lista (</w:t>
      </w:r>
      <w:r w:rsidR="00900580" w:rsidRPr="005C6B93">
        <w:rPr>
          <w:color w:val="7F7F7F" w:themeColor="text1" w:themeTint="80"/>
        </w:rPr>
        <w:t>pagina</w:t>
      </w:r>
      <w:r w:rsidR="00900580">
        <w:t>) não esta cheia , se a mesma não estiver, adiciona o indicador valido no inicio da lista através da função (</w:t>
      </w:r>
      <w:r w:rsidR="00900580" w:rsidRPr="005C6B93">
        <w:rPr>
          <w:color w:val="7F7F7F" w:themeColor="text1" w:themeTint="80"/>
        </w:rPr>
        <w:t>insere_l()</w:t>
      </w:r>
      <w:r w:rsidR="00900580">
        <w:t>). Se a mesma estiver cheia a função exclui o ultimo item da lista (</w:t>
      </w:r>
      <w:r w:rsidR="00900580" w:rsidRPr="005C6B93">
        <w:rPr>
          <w:color w:val="7F7F7F" w:themeColor="text1" w:themeTint="80"/>
        </w:rPr>
        <w:t>pagina</w:t>
      </w:r>
      <w:r w:rsidR="00900580">
        <w:t xml:space="preserve">) </w:t>
      </w:r>
      <w:r w:rsidR="00966628">
        <w:t>através</w:t>
      </w:r>
      <w:r w:rsidR="00900580">
        <w:t xml:space="preserve"> da função (</w:t>
      </w:r>
      <w:r w:rsidR="00900580" w:rsidRPr="005C6B93">
        <w:rPr>
          <w:color w:val="7F7F7F" w:themeColor="text1" w:themeTint="80"/>
        </w:rPr>
        <w:t>Remove_l()</w:t>
      </w:r>
      <w:r w:rsidR="00900580">
        <w:t>)</w:t>
      </w:r>
      <w:r w:rsidR="00966628">
        <w:t xml:space="preserve"> para depois adicionar o indicador valido no inicio da lista(</w:t>
      </w:r>
      <w:r w:rsidR="00966628" w:rsidRPr="005C6B93">
        <w:rPr>
          <w:color w:val="7F7F7F" w:themeColor="text1" w:themeTint="80"/>
        </w:rPr>
        <w:t>pagina</w:t>
      </w:r>
      <w:r w:rsidR="00966628">
        <w:t>). A função retorna o valor de retorno da função (</w:t>
      </w:r>
      <w:r w:rsidR="00966628" w:rsidRPr="005C6B93">
        <w:rPr>
          <w:color w:val="7F7F7F" w:themeColor="text1" w:themeTint="80"/>
        </w:rPr>
        <w:t>Busca_l()</w:t>
      </w:r>
      <w:r w:rsidR="00966628">
        <w:t>), que retorna (-1) quando não acha o indicador valido.</w:t>
      </w:r>
    </w:p>
    <w:p w:rsidR="001703BB" w:rsidRDefault="001703BB" w:rsidP="001703BB">
      <w:r>
        <w:t>-</w:t>
      </w:r>
      <w:r w:rsidRPr="00F85599">
        <w:t>int insere_</w:t>
      </w:r>
      <w:r>
        <w:t>lru</w:t>
      </w:r>
      <w:r w:rsidRPr="00F85599">
        <w:t>(Memoria_principal* mp, int indicador)</w:t>
      </w:r>
      <w:r>
        <w:t>: Função responsável por inserir o (</w:t>
      </w:r>
      <w:r w:rsidRPr="005C6B93">
        <w:rPr>
          <w:color w:val="7F7F7F" w:themeColor="text1" w:themeTint="80"/>
        </w:rPr>
        <w:t>indicador</w:t>
      </w:r>
      <w:r>
        <w:t>) na estrutura de memória (</w:t>
      </w:r>
      <w:r w:rsidRPr="005C6B93">
        <w:rPr>
          <w:color w:val="7F7F7F" w:themeColor="text1" w:themeTint="80"/>
        </w:rPr>
        <w:t>mp</w:t>
      </w:r>
      <w:r>
        <w:t>), respeitando os critérios do método LRU, a função retorna (-1) se o indicador não estiver contido em nenhuma pagina da estrutura (</w:t>
      </w:r>
      <w:r w:rsidRPr="005C6B93">
        <w:rPr>
          <w:color w:val="7F7F7F" w:themeColor="text1" w:themeTint="80"/>
        </w:rPr>
        <w:t>mp</w:t>
      </w:r>
      <w:r>
        <w:t>) ,ou seja, quando se tem uma falta de pagina. Esta funciona da seguinte maneira, o primeiro passo e transformar o indicador em um indicador principal, ou seja, o indicador do primeiro byte da pagina, para realizar este procedimento é feita a seguinte operação matemática, (piso((indicador)/(total de bytes de uma pagina) ) * (total de bytes de uma pagina)) , esta operação gera o indicador principal o qual agora e utilizado em todas as operações da função. Com este indicador principal a função procura se existe alguma pagina que o contem, enviando o indicador principal é a lista interna (</w:t>
      </w:r>
      <w:r w:rsidRPr="005C6B93">
        <w:rPr>
          <w:color w:val="7F7F7F" w:themeColor="text1" w:themeTint="80"/>
        </w:rPr>
        <w:t>pagina</w:t>
      </w:r>
      <w:r>
        <w:t>) para a função</w:t>
      </w:r>
      <w:r w:rsidRPr="00900580">
        <w:t xml:space="preserve"> </w:t>
      </w:r>
      <w:r>
        <w:t>(</w:t>
      </w:r>
      <w:r w:rsidRPr="005C6B93">
        <w:rPr>
          <w:color w:val="7F7F7F" w:themeColor="text1" w:themeTint="80"/>
        </w:rPr>
        <w:t>Busca_l()</w:t>
      </w:r>
      <w:r>
        <w:t>), se esta retornar (-1) indica que o indicador principal não esta na pagina, então a função verifica se a lista (</w:t>
      </w:r>
      <w:r w:rsidRPr="005C6B93">
        <w:rPr>
          <w:color w:val="7F7F7F" w:themeColor="text1" w:themeTint="80"/>
        </w:rPr>
        <w:t>pagina</w:t>
      </w:r>
      <w:r>
        <w:t>) não esta cheia , se a mesma não estiver, adiciona o indicador valido no inicio da lista através da função (</w:t>
      </w:r>
      <w:r w:rsidRPr="005C6B93">
        <w:rPr>
          <w:color w:val="7F7F7F" w:themeColor="text1" w:themeTint="80"/>
        </w:rPr>
        <w:t>insere_l()</w:t>
      </w:r>
      <w:r>
        <w:t>). Se a mesma estiver cheia a função exclui o ultimo item da lista (</w:t>
      </w:r>
      <w:r w:rsidRPr="005C6B93">
        <w:rPr>
          <w:color w:val="7F7F7F" w:themeColor="text1" w:themeTint="80"/>
        </w:rPr>
        <w:t>pagina</w:t>
      </w:r>
      <w:r>
        <w:t>) através da função (</w:t>
      </w:r>
      <w:r w:rsidRPr="005C6B93">
        <w:rPr>
          <w:color w:val="7F7F7F" w:themeColor="text1" w:themeTint="80"/>
        </w:rPr>
        <w:t>Remove_l()</w:t>
      </w:r>
      <w:r>
        <w:t>) para depois adicionar o indicador valido no inicio da lista(pagina).</w:t>
      </w:r>
      <w:r w:rsidR="00321EE2">
        <w:t xml:space="preserve"> Agora se a função (</w:t>
      </w:r>
      <w:r w:rsidR="00321EE2" w:rsidRPr="005C6B93">
        <w:rPr>
          <w:color w:val="7F7F7F" w:themeColor="text1" w:themeTint="80"/>
        </w:rPr>
        <w:t>Busca_l()</w:t>
      </w:r>
      <w:r w:rsidR="00321EE2">
        <w:t xml:space="preserve">) retornar um valor diferente de (-1) esta função pega a </w:t>
      </w:r>
      <w:r w:rsidR="005C6B93">
        <w:t>célula</w:t>
      </w:r>
      <w:r w:rsidR="00321EE2">
        <w:t xml:space="preserve"> referente ao retorno da função de busca é passa esta célula para o inicio da lista(</w:t>
      </w:r>
      <w:r w:rsidR="00321EE2" w:rsidRPr="005C6B93">
        <w:rPr>
          <w:color w:val="7F7F7F" w:themeColor="text1" w:themeTint="80"/>
        </w:rPr>
        <w:t>pagina</w:t>
      </w:r>
      <w:r w:rsidR="00321EE2">
        <w:t xml:space="preserve">). </w:t>
      </w:r>
      <w:r>
        <w:t>A função retorna o valor de retorno da função (</w:t>
      </w:r>
      <w:r w:rsidRPr="005C6B93">
        <w:rPr>
          <w:color w:val="7F7F7F" w:themeColor="text1" w:themeTint="80"/>
        </w:rPr>
        <w:t>Busca_l()</w:t>
      </w:r>
      <w:r>
        <w:t>), que retorna (-1) qua</w:t>
      </w:r>
      <w:r w:rsidR="00321EE2">
        <w:t>ndo não acha o indicador valido ou o valor da distancia de pilha ate achar o indicador, este retorno já fornece a referencia temporal para o programa.</w:t>
      </w:r>
    </w:p>
    <w:p w:rsidR="00321EE2" w:rsidRPr="007555E3" w:rsidRDefault="00321EE2" w:rsidP="001703BB">
      <w:r>
        <w:t>-</w:t>
      </w:r>
      <w:r w:rsidRPr="00321EE2">
        <w:t>int insere_lfu(Memoria_principal* mp, int indicador)</w:t>
      </w:r>
      <w:r>
        <w:t>: Função que insere o (</w:t>
      </w:r>
      <w:r w:rsidRPr="005C6B93">
        <w:rPr>
          <w:color w:val="7F7F7F" w:themeColor="text1" w:themeTint="80"/>
        </w:rPr>
        <w:t>indicador</w:t>
      </w:r>
      <w:r>
        <w:t>) na memória principal (</w:t>
      </w:r>
      <w:r w:rsidRPr="005C6B93">
        <w:rPr>
          <w:color w:val="7F7F7F" w:themeColor="text1" w:themeTint="80"/>
        </w:rPr>
        <w:t>mp</w:t>
      </w:r>
      <w:r>
        <w:t xml:space="preserve">), como nas outras funções ele gera um indicador valido para realizar as operações internas da função. Com o indicador valido a função busca </w:t>
      </w:r>
      <w:r w:rsidR="00BE2DF7">
        <w:t>através da  a função</w:t>
      </w:r>
      <w:r w:rsidR="00BE2DF7" w:rsidRPr="00900580">
        <w:t xml:space="preserve"> </w:t>
      </w:r>
      <w:r w:rsidR="00BE2DF7">
        <w:t>(</w:t>
      </w:r>
      <w:r w:rsidR="00BE2DF7" w:rsidRPr="005C6B93">
        <w:rPr>
          <w:color w:val="7F7F7F" w:themeColor="text1" w:themeTint="80"/>
        </w:rPr>
        <w:t>Busca_l()</w:t>
      </w:r>
      <w:r w:rsidR="00BE2DF7">
        <w:t>) se  o indicador principal já esta contido na lista (</w:t>
      </w:r>
      <w:r w:rsidR="00BE2DF7" w:rsidRPr="005C6B93">
        <w:rPr>
          <w:color w:val="7F7F7F" w:themeColor="text1" w:themeTint="80"/>
        </w:rPr>
        <w:t>pagina</w:t>
      </w:r>
      <w:r w:rsidR="00BE2DF7">
        <w:t>), se o mesmo já esta na sub-estrutura a função incrementa (1) no contador (</w:t>
      </w:r>
      <w:r w:rsidR="00BE2DF7" w:rsidRPr="005C6B93">
        <w:rPr>
          <w:color w:val="7F7F7F" w:themeColor="text1" w:themeTint="80"/>
        </w:rPr>
        <w:t>lfu</w:t>
      </w:r>
      <w:r w:rsidR="00BE2DF7">
        <w:t>) presente na célula é passa ele para a primeira posição da lista(</w:t>
      </w:r>
      <w:r w:rsidR="00BE2DF7" w:rsidRPr="005C6B93">
        <w:rPr>
          <w:color w:val="7F7F7F" w:themeColor="text1" w:themeTint="80"/>
        </w:rPr>
        <w:t>pagina</w:t>
      </w:r>
      <w:r w:rsidR="00BE2DF7">
        <w:t>). Se o indicador valido não estiver presente na lista,</w:t>
      </w:r>
      <w:r w:rsidR="003730CA">
        <w:t xml:space="preserve"> </w:t>
      </w:r>
      <w:r w:rsidR="00BE2DF7">
        <w:t xml:space="preserve">verifica se a lista não esta cheia, se não estiver insere no inicio da lista, porem se a lista estiver cheia </w:t>
      </w:r>
      <w:r w:rsidR="00BE2DF7">
        <w:lastRenderedPageBreak/>
        <w:t>envia a lista(</w:t>
      </w:r>
      <w:r w:rsidR="00BE2DF7" w:rsidRPr="005C6B93">
        <w:rPr>
          <w:color w:val="7F7F7F" w:themeColor="text1" w:themeTint="80"/>
        </w:rPr>
        <w:t>pagina</w:t>
      </w:r>
      <w:r w:rsidR="00BE2DF7">
        <w:t>) para o procedimento (</w:t>
      </w:r>
      <w:r w:rsidR="00BE2DF7" w:rsidRPr="005C6B93">
        <w:rPr>
          <w:color w:val="7F7F7F" w:themeColor="text1" w:themeTint="80"/>
        </w:rPr>
        <w:t>void busca_l_lfu()</w:t>
      </w:r>
      <w:r w:rsidR="00BE2DF7">
        <w:t>) o qual de da uma copia do apontador da célula que possui o menor contador (</w:t>
      </w:r>
      <w:r w:rsidR="00BE2DF7" w:rsidRPr="005C6B93">
        <w:rPr>
          <w:color w:val="7F7F7F" w:themeColor="text1" w:themeTint="80"/>
        </w:rPr>
        <w:t>lfu</w:t>
      </w:r>
      <w:r w:rsidR="00BE2DF7">
        <w:t xml:space="preserve">), então essa célula e excluída </w:t>
      </w:r>
      <w:r w:rsidR="005C6B93">
        <w:t>através</w:t>
      </w:r>
      <w:r w:rsidR="00BE2DF7">
        <w:t xml:space="preserve"> da função (</w:t>
      </w:r>
      <w:r w:rsidR="00BE2DF7" w:rsidRPr="005C6B93">
        <w:rPr>
          <w:color w:val="7F7F7F" w:themeColor="text1" w:themeTint="80"/>
        </w:rPr>
        <w:t>Remove_l()</w:t>
      </w:r>
      <w:r w:rsidR="00BE2DF7">
        <w:t>) é a nova célula e inserida no inicio da fila.</w:t>
      </w:r>
      <w:r w:rsidR="0096423B" w:rsidRPr="0096423B">
        <w:t xml:space="preserve"> </w:t>
      </w:r>
      <w:r w:rsidR="0096423B">
        <w:t>A função retorna o valor de retorno da função (</w:t>
      </w:r>
      <w:r w:rsidR="0096423B" w:rsidRPr="005C6B93">
        <w:rPr>
          <w:color w:val="7F7F7F" w:themeColor="text1" w:themeTint="80"/>
        </w:rPr>
        <w:t>Busca_l()</w:t>
      </w:r>
      <w:r w:rsidR="0096423B">
        <w:t>), que retorna (-1) quando não acha o indicador valido.</w:t>
      </w:r>
    </w:p>
    <w:p w:rsidR="001703BB" w:rsidRDefault="003730CA" w:rsidP="00384013">
      <w:r>
        <w:t>-</w:t>
      </w:r>
      <w:r w:rsidRPr="00321EE2">
        <w:t>int</w:t>
      </w:r>
      <w:r>
        <w:t xml:space="preserve"> insere_nova</w:t>
      </w:r>
      <w:r w:rsidRPr="00321EE2">
        <w:t>(Memoria_principal* mp, int indicador)</w:t>
      </w:r>
      <w:r>
        <w:t>: Esta função teve como objetivo criar uma nova maneira de retirar paginas da memória principal, funcionando da seguinte maneira , primeiro como as outras funções , transforma o indicador em um indicador valido, então com este indicador valido verifica se o mesmo já esta contido na sub-estrutura (</w:t>
      </w:r>
      <w:r w:rsidRPr="005C6B93">
        <w:rPr>
          <w:color w:val="7F7F7F" w:themeColor="text1" w:themeTint="80"/>
        </w:rPr>
        <w:t>pagina</w:t>
      </w:r>
      <w:r>
        <w:t>) se já estiver</w:t>
      </w:r>
      <w:r w:rsidR="00261726">
        <w:t xml:space="preserve">, </w:t>
      </w:r>
      <w:r>
        <w:t xml:space="preserve"> </w:t>
      </w:r>
      <w:r w:rsidR="00261726">
        <w:t xml:space="preserve">o </w:t>
      </w:r>
      <w:r>
        <w:t>passa para o inicio da lista, como a função (</w:t>
      </w:r>
      <w:r w:rsidRPr="005C6B93">
        <w:rPr>
          <w:color w:val="7F7F7F" w:themeColor="text1" w:themeTint="80"/>
        </w:rPr>
        <w:t>insere_lru()</w:t>
      </w:r>
      <w:r>
        <w:t>), porem se o indicador não estiver na  sub-estrutura (</w:t>
      </w:r>
      <w:r w:rsidRPr="005C6B93">
        <w:rPr>
          <w:color w:val="7F7F7F" w:themeColor="text1" w:themeTint="80"/>
        </w:rPr>
        <w:t>pagina</w:t>
      </w:r>
      <w:r>
        <w:t>), será verificado  se a mesma esta chei</w:t>
      </w:r>
      <w:r w:rsidR="00261726">
        <w:t>a</w:t>
      </w:r>
      <w:r>
        <w:t>, se estiver</w:t>
      </w:r>
      <w:r w:rsidR="00261726">
        <w:t>, então é</w:t>
      </w:r>
      <w:r>
        <w:t xml:space="preserve"> removido o segundo item da fila, ou seja, o segundo item mais utilizado , dando a oportunidade dos outros que foram menos utilizados serem ainda utilizados é preservando a ultima pagina que foi utilizada.</w:t>
      </w:r>
      <w:r w:rsidR="00261726">
        <w:t xml:space="preserve"> Se ainda houver espaço na lista (</w:t>
      </w:r>
      <w:r w:rsidR="00261726" w:rsidRPr="005C6B93">
        <w:rPr>
          <w:color w:val="7F7F7F" w:themeColor="text1" w:themeTint="80"/>
        </w:rPr>
        <w:t>pagina</w:t>
      </w:r>
      <w:r w:rsidR="00261726">
        <w:t>) a célula e incluída no início da lista. O retorno da função e o mesmo das outras funções, retorna (-1) se houver uma falha de pagina, pois o retorno também e dado pela função (</w:t>
      </w:r>
      <w:r w:rsidR="00261726" w:rsidRPr="005C6B93">
        <w:rPr>
          <w:color w:val="7F7F7F" w:themeColor="text1" w:themeTint="80"/>
        </w:rPr>
        <w:t>Busca_l()</w:t>
      </w:r>
      <w:r w:rsidR="00261726">
        <w:t>).</w:t>
      </w:r>
    </w:p>
    <w:p w:rsidR="00D95226" w:rsidRPr="00427330" w:rsidRDefault="001C1000" w:rsidP="00D95226">
      <w:r>
        <w:t>-</w:t>
      </w:r>
      <w:r w:rsidRPr="001C1000">
        <w:t>int referencia_espacial(int tamanho_p,int inicio , int fim)</w:t>
      </w:r>
      <w:r>
        <w:t>: Esta função funciona de uma maneira muito simples, ela retorna a referencia espacial do passo (</w:t>
      </w:r>
      <w:r w:rsidRPr="005C6B93">
        <w:rPr>
          <w:color w:val="7F7F7F" w:themeColor="text1" w:themeTint="80"/>
        </w:rPr>
        <w:t>inicio</w:t>
      </w:r>
      <w:r>
        <w:t>) para o (</w:t>
      </w:r>
      <w:r w:rsidRPr="005C6B93">
        <w:rPr>
          <w:color w:val="7F7F7F" w:themeColor="text1" w:themeTint="80"/>
        </w:rPr>
        <w:t>fim</w:t>
      </w:r>
      <w:r>
        <w:t>), para executar essa operação e simplesmente feita a seguinte conta, (piso((</w:t>
      </w:r>
      <w:r w:rsidRPr="003040F4">
        <w:rPr>
          <w:color w:val="7F7F7F" w:themeColor="text1" w:themeTint="80"/>
        </w:rPr>
        <w:t>fim</w:t>
      </w:r>
      <w:r>
        <w:t>)</w:t>
      </w:r>
      <w:r w:rsidRPr="001C1000">
        <w:t>/</w:t>
      </w:r>
      <w:r>
        <w:t>(</w:t>
      </w:r>
      <w:r w:rsidRPr="003040F4">
        <w:rPr>
          <w:color w:val="7F7F7F" w:themeColor="text1" w:themeTint="80"/>
        </w:rPr>
        <w:t>tamanho_p</w:t>
      </w:r>
      <w:r>
        <w:t>))-(</w:t>
      </w:r>
      <w:r w:rsidRPr="001C1000">
        <w:t xml:space="preserve"> </w:t>
      </w:r>
      <w:r>
        <w:t>piso(</w:t>
      </w:r>
      <w:r w:rsidRPr="003040F4">
        <w:rPr>
          <w:color w:val="7F7F7F" w:themeColor="text1" w:themeTint="80"/>
        </w:rPr>
        <w:t>inicio</w:t>
      </w:r>
      <w:r>
        <w:t>)</w:t>
      </w:r>
      <w:r w:rsidRPr="001C1000">
        <w:t>/</w:t>
      </w:r>
      <w:r>
        <w:t>(</w:t>
      </w:r>
      <w:r w:rsidRPr="003040F4">
        <w:rPr>
          <w:color w:val="7F7F7F" w:themeColor="text1" w:themeTint="80"/>
        </w:rPr>
        <w:t>tamanho_p</w:t>
      </w:r>
      <w:r>
        <w:t>))) , en</w:t>
      </w:r>
      <w:r w:rsidR="00427330">
        <w:t>tão a função retorna este valor que é a referencia espacial deste passo.</w:t>
      </w:r>
    </w:p>
    <w:p w:rsidR="001A4E1F" w:rsidRDefault="00D95226" w:rsidP="00BA3998">
      <w:pPr>
        <w:rPr>
          <w:rFonts w:asciiTheme="minorHAnsi" w:hAnsiTheme="minorHAnsi" w:cstheme="minorHAnsi"/>
          <w:sz w:val="24"/>
          <w:szCs w:val="24"/>
        </w:rPr>
      </w:pPr>
      <w:r w:rsidRPr="004C1EE7">
        <w:rPr>
          <w:rFonts w:asciiTheme="minorHAnsi" w:hAnsiTheme="minorHAnsi" w:cstheme="minorHAnsi"/>
          <w:b/>
          <w:sz w:val="24"/>
          <w:szCs w:val="24"/>
        </w:rPr>
        <w:t>3.</w:t>
      </w:r>
      <w:bookmarkEnd w:id="2"/>
      <w:bookmarkEnd w:id="3"/>
      <w:r w:rsidRPr="004C1EE7">
        <w:rPr>
          <w:rFonts w:asciiTheme="minorHAnsi" w:hAnsiTheme="minorHAnsi" w:cstheme="minorHAnsi"/>
          <w:b/>
          <w:sz w:val="24"/>
          <w:szCs w:val="24"/>
        </w:rPr>
        <w:t>Análise de Complexidade</w:t>
      </w:r>
      <w:r w:rsidRPr="004C1EE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458E6" w:rsidRDefault="004C6E77" w:rsidP="0085550A">
      <w:r>
        <w:t>Procedimento</w:t>
      </w:r>
      <w:r w:rsidR="00427330">
        <w:t>s</w:t>
      </w:r>
      <w:r w:rsidR="00C11CF2">
        <w:t xml:space="preserve"> e funções,</w:t>
      </w:r>
      <w:r>
        <w:t xml:space="preserve"> </w:t>
      </w:r>
      <w:r w:rsidR="00427330" w:rsidRPr="0092550B">
        <w:t>FLVazia</w:t>
      </w:r>
      <w:r w:rsidR="00427330">
        <w:t xml:space="preserve"> , </w:t>
      </w:r>
      <w:r w:rsidR="00427330" w:rsidRPr="00427330">
        <w:t>Insere_l</w:t>
      </w:r>
      <w:r w:rsidR="00427330">
        <w:t xml:space="preserve"> ,</w:t>
      </w:r>
      <w:r w:rsidR="00427330" w:rsidRPr="00427330">
        <w:t xml:space="preserve"> Remove_l</w:t>
      </w:r>
      <w:r w:rsidR="00427330">
        <w:t>,</w:t>
      </w:r>
      <w:r w:rsidR="00427330" w:rsidRPr="00427330">
        <w:t xml:space="preserve"> referencia_espacial</w:t>
      </w:r>
      <w:r w:rsidR="00427330">
        <w:t xml:space="preserve"> e </w:t>
      </w:r>
      <w:r w:rsidR="00427330" w:rsidRPr="00427330">
        <w:t>prepara_memoria</w:t>
      </w:r>
      <w:r>
        <w:t>:</w:t>
      </w:r>
      <w:r w:rsidR="003A6A59">
        <w:t xml:space="preserve"> </w:t>
      </w:r>
      <w:r w:rsidR="00C11CF2">
        <w:t>Estes</w:t>
      </w:r>
      <w:r w:rsidR="003A6A59">
        <w:t xml:space="preserve"> tem uma complexidade de tempo O(</w:t>
      </w:r>
      <w:r w:rsidR="00427330">
        <w:t>1)</w:t>
      </w:r>
      <w:r w:rsidR="003A6A59">
        <w:t>. Esta com</w:t>
      </w:r>
      <w:r w:rsidR="00427330">
        <w:t xml:space="preserve">plexidade de tempo e devido </w:t>
      </w:r>
      <w:r w:rsidR="00C11CF2">
        <w:t>às</w:t>
      </w:r>
      <w:r w:rsidR="00427330">
        <w:t xml:space="preserve"> atribuições que estes procedimentos fazem, todos fazem operações ou chamadas de custo fixo, como atribuição de valores ou mudança em ponteiros. </w:t>
      </w:r>
      <w:r w:rsidR="003A6A59">
        <w:t>A complexidade de espaço é O(1) pois são geradas nest</w:t>
      </w:r>
      <w:r w:rsidR="00DC773F">
        <w:t xml:space="preserve">e procedimento </w:t>
      </w:r>
      <w:r w:rsidR="00427330">
        <w:t>somente variáveis buffers é no caso de (</w:t>
      </w:r>
      <w:r w:rsidR="00427330" w:rsidRPr="003040F4">
        <w:rPr>
          <w:color w:val="7F7F7F" w:themeColor="text1" w:themeTint="80"/>
        </w:rPr>
        <w:t>insere_l</w:t>
      </w:r>
      <w:r w:rsidR="00427330">
        <w:t>) a mesma cria de uma célula a cada chama, continuando sendo sua complexidade de espaço O(1).</w:t>
      </w:r>
    </w:p>
    <w:p w:rsidR="006458E6" w:rsidRDefault="003A6A59" w:rsidP="006458E6">
      <w:r>
        <w:t>Procedimento</w:t>
      </w:r>
      <w:r w:rsidR="006458E6" w:rsidRPr="00BA3998">
        <w:t xml:space="preserve"> </w:t>
      </w:r>
      <w:r w:rsidR="00427330" w:rsidRPr="00427330">
        <w:t>limpa_memoria</w:t>
      </w:r>
      <w:r w:rsidR="00427330">
        <w:t xml:space="preserve"> </w:t>
      </w:r>
      <w:r w:rsidR="00C11CF2">
        <w:t>,</w:t>
      </w:r>
      <w:r w:rsidR="00427330">
        <w:t xml:space="preserve"> </w:t>
      </w:r>
      <w:r w:rsidR="00427330" w:rsidRPr="00427330">
        <w:t>limpa_l</w:t>
      </w:r>
      <w:r w:rsidR="00C11CF2">
        <w:t xml:space="preserve"> e </w:t>
      </w:r>
      <w:r w:rsidR="00C11CF2" w:rsidRPr="00C11CF2">
        <w:t>busca_l_lfu</w:t>
      </w:r>
      <w:r w:rsidR="00BE273F">
        <w:t>:</w:t>
      </w:r>
      <w:r w:rsidR="006458E6">
        <w:t xml:space="preserve"> </w:t>
      </w:r>
      <w:r w:rsidR="00C11CF2">
        <w:t>São</w:t>
      </w:r>
      <w:r>
        <w:t xml:space="preserve"> procedimento tem uma complexidade</w:t>
      </w:r>
      <w:r w:rsidR="00DC773F">
        <w:t xml:space="preserve"> de tempo O(</w:t>
      </w:r>
      <w:r w:rsidR="00C11CF2">
        <w:t>n</w:t>
      </w:r>
      <w:r w:rsidR="00DC773F">
        <w:t xml:space="preserve">), onde n </w:t>
      </w:r>
      <w:r>
        <w:t xml:space="preserve">e a quantidades </w:t>
      </w:r>
      <w:r w:rsidR="00C11CF2">
        <w:t xml:space="preserve">de células na estrutura, </w:t>
      </w:r>
      <w:r w:rsidR="00DC773F">
        <w:t xml:space="preserve">esta complexidade se da devido </w:t>
      </w:r>
      <w:r w:rsidR="00C11CF2">
        <w:t xml:space="preserve">ao loop </w:t>
      </w:r>
      <w:r w:rsidR="00DC773F">
        <w:t xml:space="preserve">internos que percorrem a </w:t>
      </w:r>
      <w:r w:rsidR="00C11CF2">
        <w:t xml:space="preserve">lista da estrutura que trabalham. </w:t>
      </w:r>
      <w:r w:rsidR="00DC773F">
        <w:t>A complexidade de espaço é O(1) pois são geradas neste procedimento somente variáveis de buffer.</w:t>
      </w:r>
    </w:p>
    <w:p w:rsidR="009D45A3" w:rsidRDefault="009D45A3" w:rsidP="009D45A3">
      <w:r>
        <w:t>Função</w:t>
      </w:r>
      <w:r w:rsidR="00C11CF2">
        <w:t xml:space="preserve"> </w:t>
      </w:r>
      <w:r w:rsidR="00C11CF2" w:rsidRPr="00C11CF2">
        <w:t>Busca_l</w:t>
      </w:r>
      <w:r w:rsidR="00C11CF2">
        <w:t xml:space="preserve"> </w:t>
      </w:r>
      <w:r>
        <w:t>: Esta função é um pouco diferente das outras , pois ela nem sempre percorre toda a lista , ela percorre somente ate achar o valor procurado ,se não achar ela chega ao final, desta maneira no pior caso tem uma complexidade de tempo O(n) ,onde n e a quantidades de células na estrutura.</w:t>
      </w:r>
      <w:r w:rsidRPr="009D45A3">
        <w:t xml:space="preserve"> </w:t>
      </w:r>
      <w:r>
        <w:t>A complexidade de espaço é O(1) pois são geradas neste procedimento somente variáveis de buffer.</w:t>
      </w:r>
    </w:p>
    <w:p w:rsidR="009D45A3" w:rsidRDefault="009D45A3" w:rsidP="009D45A3">
      <w:r>
        <w:t xml:space="preserve">Funções </w:t>
      </w:r>
      <w:r w:rsidRPr="009D45A3">
        <w:t>insere_nova</w:t>
      </w:r>
      <w:r>
        <w:t>,</w:t>
      </w:r>
      <w:r w:rsidRPr="009D45A3">
        <w:t xml:space="preserve"> </w:t>
      </w:r>
      <w:r>
        <w:t xml:space="preserve">insere_lfu e </w:t>
      </w:r>
      <w:r w:rsidRPr="009D45A3">
        <w:t>insere</w:t>
      </w:r>
      <w:r>
        <w:t xml:space="preserve">_fifo : </w:t>
      </w:r>
      <w:r w:rsidR="00953F80">
        <w:t xml:space="preserve">Estas funções realizam operações O(1) e uma chamada a função Busca_l que é O(n) no pior caso , desta maneira elas herdam a </w:t>
      </w:r>
      <w:r w:rsidR="00953F80">
        <w:lastRenderedPageBreak/>
        <w:t>complexidade de Busca_l, ou seja,  O(n) no pior caso. Vale lembrar que esta complexidade é referente a simulação, pois quando uma pagina é deslocada realmente para a memória secundaria o custo de tempo e relativo a velocidade de deslocamento. Já a complexidade de espaço é O(1) pois elas alocam no máximo uma célula por chamada.</w:t>
      </w:r>
    </w:p>
    <w:p w:rsidR="00953F80" w:rsidRDefault="00953F80" w:rsidP="009D45A3">
      <w:r>
        <w:t>Função insere_lfu: A dife</w:t>
      </w:r>
      <w:r w:rsidR="00500ECC">
        <w:t>r</w:t>
      </w:r>
      <w:r>
        <w:t>ença de complexidade desta função em relação as outras funções de ins</w:t>
      </w:r>
      <w:r w:rsidR="00500ECC">
        <w:t>erção esta nas chamadas que está</w:t>
      </w:r>
      <w:r>
        <w:t xml:space="preserve"> realiza , </w:t>
      </w:r>
      <w:r w:rsidR="00500ECC">
        <w:t>diferente</w:t>
      </w:r>
      <w:r>
        <w:t xml:space="preserve"> das outras esta função realiza duas chamada</w:t>
      </w:r>
      <w:r w:rsidR="00500ECC">
        <w:t>,</w:t>
      </w:r>
      <w:r>
        <w:t xml:space="preserve"> uma a Busca_l que é </w:t>
      </w:r>
      <w:r w:rsidR="004B67D7">
        <w:t>no pior caso O(n) e outra a busca_l_lfu que é sempre O(n) , desta maneira a complexidade é O(n). E a complexidade de espaço e O(1) igual das outras funções de inserção.</w:t>
      </w:r>
    </w:p>
    <w:p w:rsidR="00CE32AD" w:rsidRDefault="006C6F0F" w:rsidP="00F3222D">
      <w:r>
        <w:t>Função main – função principal:</w:t>
      </w:r>
      <w:r w:rsidR="007F1936">
        <w:t xml:space="preserve"> a função principal faz uma</w:t>
      </w:r>
      <w:r>
        <w:t xml:space="preserve"> var</w:t>
      </w:r>
      <w:r w:rsidR="0085550A">
        <w:t xml:space="preserve">reduras que podem varia de 0 a </w:t>
      </w:r>
      <w:r w:rsidR="00C34B6F">
        <w:t>X</w:t>
      </w:r>
      <w:r>
        <w:t xml:space="preserve"> </w:t>
      </w:r>
      <w:r w:rsidR="00C34B6F">
        <w:t xml:space="preserve">, onde X é a quantidade de </w:t>
      </w:r>
      <w:r w:rsidR="0051628E">
        <w:t>instancias informada no arquivo de entrada</w:t>
      </w:r>
      <w:r>
        <w:t xml:space="preserve">, no final </w:t>
      </w:r>
      <w:r w:rsidR="00C34B6F">
        <w:t>de cada ciclo</w:t>
      </w:r>
      <w:r w:rsidR="00122577">
        <w:t>,</w:t>
      </w:r>
      <w:r w:rsidR="00C34B6F">
        <w:t xml:space="preserve"> o programa </w:t>
      </w:r>
      <w:r>
        <w:t xml:space="preserve"> chama as funções da TAD , porem ele pode ch</w:t>
      </w:r>
      <w:r w:rsidR="007F1936">
        <w:t xml:space="preserve">amar ate C </w:t>
      </w:r>
      <w:r w:rsidR="0051628E">
        <w:t xml:space="preserve"> vezes </w:t>
      </w:r>
      <w:r w:rsidR="007F1936">
        <w:t xml:space="preserve">quatro funções </w:t>
      </w:r>
      <w:r w:rsidR="0051628E">
        <w:t>O(</w:t>
      </w:r>
      <w:r w:rsidR="00500ECC">
        <w:t>n</w:t>
      </w:r>
      <w:r w:rsidR="0051628E">
        <w:t>) alem de executar comando</w:t>
      </w:r>
      <w:r w:rsidR="00122577">
        <w:t>s</w:t>
      </w:r>
      <w:r w:rsidR="0051628E">
        <w:t xml:space="preserve"> </w:t>
      </w:r>
      <w:r w:rsidR="00CB1312">
        <w:t xml:space="preserve">O(1) </w:t>
      </w:r>
      <w:r>
        <w:t>,</w:t>
      </w:r>
      <w:r w:rsidR="007F1936">
        <w:t>onde C é a quantidade de itens a serem lidos, em cada instancia,</w:t>
      </w:r>
      <w:r>
        <w:t xml:space="preserve"> considerando que se pode ser feito</w:t>
      </w:r>
      <w:r w:rsidR="00C34B6F">
        <w:t>s in</w:t>
      </w:r>
      <w:r w:rsidR="0051628E">
        <w:t xml:space="preserve">definidas </w:t>
      </w:r>
      <w:r w:rsidR="00500ECC">
        <w:t>instancias</w:t>
      </w:r>
      <w:r w:rsidR="00C34B6F">
        <w:t>. Temos O(x)*</w:t>
      </w:r>
      <w:r w:rsidR="0051628E" w:rsidRPr="0051628E">
        <w:t xml:space="preserve"> </w:t>
      </w:r>
      <w:r w:rsidR="00500ECC">
        <w:t>K*</w:t>
      </w:r>
      <w:r w:rsidR="0051628E">
        <w:t>O(n</w:t>
      </w:r>
      <w:r w:rsidR="007F1936">
        <w:t>*C</w:t>
      </w:r>
      <w:r w:rsidR="0051628E">
        <w:t>) +</w:t>
      </w:r>
      <w:r w:rsidR="00500ECC">
        <w:t>Z*</w:t>
      </w:r>
      <w:r w:rsidR="00CB1312">
        <w:t>O(1)</w:t>
      </w:r>
      <w:r w:rsidR="00C34B6F">
        <w:t>=O(</w:t>
      </w:r>
      <w:r w:rsidR="00500ECC">
        <w:t>n*x</w:t>
      </w:r>
      <w:r w:rsidR="007F1936">
        <w:t>*C</w:t>
      </w:r>
      <w:r>
        <w:t>)</w:t>
      </w:r>
      <w:r w:rsidR="00500ECC">
        <w:t xml:space="preserve"> ,onde K é Z são constantes</w:t>
      </w:r>
      <w:r w:rsidR="006031D8">
        <w:t xml:space="preserve">. Porem essa analise só pode ser feita considerando que todas as </w:t>
      </w:r>
      <w:r w:rsidR="00500ECC">
        <w:t xml:space="preserve">memórias da instancia vão ter o mesmo tamanho, </w:t>
      </w:r>
      <w:r w:rsidR="006031D8">
        <w:t>mantendo assim a relação “n”</w:t>
      </w:r>
      <w:r w:rsidR="00122577">
        <w:t xml:space="preserve"> sempre igual</w:t>
      </w:r>
      <w:r w:rsidR="006031D8">
        <w:t>, se o tamanho d</w:t>
      </w:r>
      <w:r w:rsidR="00500ECC">
        <w:t xml:space="preserve">as memórias </w:t>
      </w:r>
      <w:r w:rsidR="006031D8">
        <w:t>varia a complexidade de tempo pode variar também.</w:t>
      </w:r>
      <w:r w:rsidR="00500ECC">
        <w:t xml:space="preserve"> </w:t>
      </w:r>
      <w:r w:rsidR="007F1936">
        <w:t>A complexidade de espaço é O(C</w:t>
      </w:r>
      <w:r w:rsidR="0051628E">
        <w:t>)</w:t>
      </w:r>
      <w:r w:rsidR="00500ECC">
        <w:t xml:space="preserve"> para cada instancia</w:t>
      </w:r>
      <w:r w:rsidR="0051628E">
        <w:t>,</w:t>
      </w:r>
      <w:r w:rsidR="00500ECC">
        <w:t xml:space="preserve"> lembrando que o </w:t>
      </w:r>
      <w:r w:rsidR="007F1936">
        <w:t>C</w:t>
      </w:r>
      <w:r w:rsidR="00500ECC">
        <w:t xml:space="preserve"> pode variar em cada instancia, </w:t>
      </w:r>
      <w:r w:rsidR="007F1936">
        <w:t>o programa pode chamar C</w:t>
      </w:r>
      <w:r w:rsidR="0051628E">
        <w:t xml:space="preserve"> vezes uma função</w:t>
      </w:r>
      <w:r w:rsidR="007F1936">
        <w:t xml:space="preserve"> de complexidade O(1), </w:t>
      </w:r>
      <w:r w:rsidR="0051628E">
        <w:t>porem a cada novo ciclo o espaço alocado e limpado para poder ser novamente alocado com um novo tamanho.</w:t>
      </w:r>
      <w:r w:rsidR="007F1936">
        <w:t xml:space="preserve"> </w:t>
      </w:r>
    </w:p>
    <w:p w:rsidR="00122577" w:rsidRDefault="00122577" w:rsidP="00122577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2B5F3A">
        <w:rPr>
          <w:b/>
          <w:sz w:val="24"/>
          <w:szCs w:val="24"/>
        </w:rPr>
        <w:t>. Experimentos</w:t>
      </w:r>
      <w:r>
        <w:rPr>
          <w:b/>
          <w:sz w:val="24"/>
          <w:szCs w:val="24"/>
        </w:rPr>
        <w:t xml:space="preserve"> e Análises </w:t>
      </w:r>
    </w:p>
    <w:p w:rsidR="00735A57" w:rsidRDefault="00735A57" w:rsidP="00122577">
      <w:pPr>
        <w:spacing w:after="120"/>
      </w:pPr>
      <w:r>
        <w:t xml:space="preserve">Foram </w:t>
      </w:r>
      <w:r w:rsidR="003040F4">
        <w:t>feitos</w:t>
      </w:r>
      <w:r>
        <w:t xml:space="preserve"> experimentos para realizar as a</w:t>
      </w:r>
      <w:r w:rsidR="00174105">
        <w:t>ná</w:t>
      </w:r>
      <w:r>
        <w:t>lises pedidas no trabalho, o arqu</w:t>
      </w:r>
      <w:r w:rsidR="00174105">
        <w:t>ivo de entrada possui sete instâ</w:t>
      </w:r>
      <w:r>
        <w:t>ncias, para</w:t>
      </w:r>
      <w:r w:rsidR="00174105">
        <w:t xml:space="preserve"> elas foi feito as seguintes análises</w:t>
      </w:r>
      <w:r>
        <w:t>, referencia temporal,</w:t>
      </w:r>
      <w:r w:rsidRPr="00735A57">
        <w:t xml:space="preserve"> </w:t>
      </w:r>
      <w:r>
        <w:t>referencia espacial e histograma das referências obtidas. Também foi necessário fazer dois gráficos (tamanho da pagina X  bytes movimentados) e  (tamanho memória X falhas).</w:t>
      </w:r>
    </w:p>
    <w:p w:rsidR="00122577" w:rsidRPr="002B5F3A" w:rsidRDefault="003E44E6" w:rsidP="00122577">
      <w:pPr>
        <w:spacing w:after="120"/>
        <w:rPr>
          <w:b/>
        </w:rPr>
      </w:pPr>
      <w:r>
        <w:rPr>
          <w:b/>
        </w:rPr>
        <w:t>4</w:t>
      </w:r>
      <w:r w:rsidR="00122577" w:rsidRPr="002B5F3A">
        <w:rPr>
          <w:b/>
        </w:rPr>
        <w:t xml:space="preserve">.1. Maquina utilizada </w:t>
      </w:r>
    </w:p>
    <w:p w:rsidR="00122577" w:rsidRDefault="00122577" w:rsidP="00122577">
      <w:pPr>
        <w:spacing w:after="120"/>
      </w:pPr>
      <w:r>
        <w:t xml:space="preserve">  Os testes foram realizadas em um Pentium core 2 duo, com 3 Gb de memória principal, o sistema operacional utilizado foi o Ubuntu Linux para arquitetura AMD64 (64 bits por ciclo de maquina) . </w:t>
      </w:r>
    </w:p>
    <w:p w:rsidR="004809D3" w:rsidRDefault="007516B7" w:rsidP="00DB1D23">
      <w:pPr>
        <w:rPr>
          <w:rFonts w:asciiTheme="minorHAnsi" w:eastAsia="Times New Roman" w:hAnsiTheme="minorHAnsi" w:cstheme="minorHAnsi"/>
          <w:b/>
          <w:bCs/>
          <w:kern w:val="32"/>
        </w:rPr>
      </w:pPr>
      <w:r>
        <w:rPr>
          <w:rFonts w:asciiTheme="minorHAnsi" w:eastAsia="Times New Roman" w:hAnsiTheme="minorHAnsi" w:cstheme="minorHAnsi"/>
          <w:b/>
          <w:bCs/>
          <w:kern w:val="32"/>
        </w:rPr>
        <w:t>4.2.1</w:t>
      </w:r>
      <w:r w:rsidR="004809D3">
        <w:rPr>
          <w:rFonts w:asciiTheme="minorHAnsi" w:eastAsia="Times New Roman" w:hAnsiTheme="minorHAnsi" w:cstheme="minorHAnsi"/>
          <w:b/>
          <w:bCs/>
          <w:kern w:val="32"/>
        </w:rPr>
        <w:t xml:space="preserve"> Arquivo</w:t>
      </w:r>
      <w:r w:rsidR="00CA7E6E" w:rsidRPr="00CA7E6E">
        <w:rPr>
          <w:rFonts w:asciiTheme="minorHAnsi" w:eastAsia="Times New Roman" w:hAnsiTheme="minorHAnsi" w:cstheme="minorHAnsi"/>
          <w:b/>
          <w:bCs/>
          <w:kern w:val="32"/>
        </w:rPr>
        <w:t xml:space="preserve"> de entrada </w:t>
      </w:r>
    </w:p>
    <w:p w:rsidR="007516B7" w:rsidRDefault="004809D3" w:rsidP="00647B24">
      <w:pPr>
        <w:rPr>
          <w:rFonts w:asciiTheme="minorHAnsi" w:eastAsia="Times New Roman" w:hAnsiTheme="minorHAnsi" w:cstheme="minorHAnsi"/>
          <w:b/>
          <w:bCs/>
          <w:kern w:val="32"/>
        </w:rPr>
      </w:pPr>
      <w:r>
        <w:t xml:space="preserve">Abaixo podemos ver a formatação de entrada do arquivo fornecido para análise </w:t>
      </w:r>
      <w:r w:rsidR="00661B8E">
        <w:rPr>
          <w:rFonts w:asciiTheme="minorHAnsi" w:eastAsia="Times New Roman" w:hAnsiTheme="minorHAnsi" w:cstheme="minorHAnsi"/>
          <w:b/>
          <w:noProof/>
          <w:kern w:val="32"/>
          <w:sz w:val="24"/>
          <w:szCs w:val="24"/>
          <w:lang w:eastAsia="pt-BR"/>
        </w:rPr>
        <w:drawing>
          <wp:inline distT="0" distB="0" distL="0" distR="0">
            <wp:extent cx="3484880" cy="1716405"/>
            <wp:effectExtent l="19050" t="0" r="127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B7" w:rsidRPr="007516B7" w:rsidRDefault="00647B24" w:rsidP="00661B8E">
      <w:pPr>
        <w:spacing w:line="240" w:lineRule="auto"/>
        <w:jc w:val="both"/>
        <w:rPr>
          <w:rFonts w:asciiTheme="minorHAnsi" w:eastAsia="Times New Roman" w:hAnsiTheme="minorHAnsi" w:cstheme="minorHAnsi"/>
          <w:b/>
          <w:bCs/>
          <w:kern w:val="32"/>
        </w:rPr>
      </w:pPr>
      <w:r w:rsidRPr="00DB1D23">
        <w:rPr>
          <w:b/>
        </w:rPr>
        <w:lastRenderedPageBreak/>
        <w:t>4.2.</w:t>
      </w:r>
      <w:r w:rsidR="007516B7">
        <w:rPr>
          <w:b/>
        </w:rPr>
        <w:t>2</w:t>
      </w:r>
      <w:r>
        <w:rPr>
          <w:b/>
        </w:rPr>
        <w:t xml:space="preserve"> Análises </w:t>
      </w:r>
      <w:r w:rsidR="0003067A">
        <w:rPr>
          <w:b/>
        </w:rPr>
        <w:t>localidades</w:t>
      </w:r>
      <w:r w:rsidR="0065116C">
        <w:rPr>
          <w:b/>
        </w:rPr>
        <w:t xml:space="preserve"> de referê</w:t>
      </w:r>
      <w:r w:rsidR="007516B7">
        <w:rPr>
          <w:b/>
        </w:rPr>
        <w:t>ncias</w:t>
      </w:r>
      <w:r w:rsidR="0003067A">
        <w:rPr>
          <w:b/>
        </w:rPr>
        <w:t xml:space="preserve"> </w:t>
      </w:r>
      <w:r>
        <w:rPr>
          <w:b/>
        </w:rPr>
        <w:t>temporais</w:t>
      </w:r>
    </w:p>
    <w:p w:rsidR="00735A57" w:rsidRPr="00661B8E" w:rsidRDefault="00647B24" w:rsidP="00647B24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>Instancia 1:</w:t>
      </w:r>
      <w:r w:rsidR="0003067A" w:rsidRPr="00661B8E">
        <w:rPr>
          <w:sz w:val="20"/>
          <w:szCs w:val="20"/>
        </w:rPr>
        <w:t xml:space="preserve">  -1 0 -1 1 -1 1 0 0 -1 -1</w:t>
      </w:r>
    </w:p>
    <w:p w:rsidR="00647B24" w:rsidRPr="00661B8E" w:rsidRDefault="00647B24" w:rsidP="00647B24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>Instancia 2:</w:t>
      </w:r>
      <w:r w:rsidR="0003067A" w:rsidRPr="00661B8E">
        <w:rPr>
          <w:sz w:val="20"/>
          <w:szCs w:val="20"/>
        </w:rPr>
        <w:t xml:space="preserve"> -1 -1 -1 1 -1 -1 4 0 -1 -1</w:t>
      </w:r>
    </w:p>
    <w:p w:rsidR="00647B24" w:rsidRPr="00661B8E" w:rsidRDefault="00647B24" w:rsidP="00647B24">
      <w:pPr>
        <w:spacing w:after="20" w:line="240" w:lineRule="auto"/>
        <w:rPr>
          <w:rFonts w:asciiTheme="minorHAnsi" w:eastAsia="Times New Roman" w:hAnsiTheme="minorHAnsi" w:cstheme="minorHAnsi"/>
          <w:b/>
          <w:bCs/>
          <w:kern w:val="32"/>
          <w:sz w:val="20"/>
          <w:szCs w:val="20"/>
        </w:rPr>
      </w:pPr>
      <w:r w:rsidRPr="00661B8E">
        <w:rPr>
          <w:sz w:val="20"/>
          <w:szCs w:val="20"/>
        </w:rPr>
        <w:t>Instancia 3:</w:t>
      </w:r>
      <w:r w:rsidR="0003067A" w:rsidRPr="00661B8E">
        <w:rPr>
          <w:sz w:val="20"/>
          <w:szCs w:val="20"/>
        </w:rPr>
        <w:t xml:space="preserve"> -1 0 -1 -1 -1 -1 0 0 -1 -1 -1 0 -1 -1 -1 0 -1 -1 -1 -1 0 -1 -1 -1 -1 0 0 -1</w:t>
      </w:r>
    </w:p>
    <w:p w:rsidR="00647B24" w:rsidRPr="00661B8E" w:rsidRDefault="00647B24" w:rsidP="00647B24">
      <w:pPr>
        <w:spacing w:after="20" w:line="240" w:lineRule="auto"/>
        <w:rPr>
          <w:rFonts w:asciiTheme="minorHAnsi" w:eastAsia="Times New Roman" w:hAnsiTheme="minorHAnsi" w:cstheme="minorHAnsi"/>
          <w:b/>
          <w:bCs/>
          <w:kern w:val="32"/>
          <w:sz w:val="20"/>
          <w:szCs w:val="20"/>
        </w:rPr>
      </w:pPr>
      <w:r w:rsidRPr="00661B8E">
        <w:rPr>
          <w:sz w:val="20"/>
          <w:szCs w:val="20"/>
        </w:rPr>
        <w:t>Instancia 4:</w:t>
      </w:r>
      <w:r w:rsidR="0003067A" w:rsidRPr="00661B8E">
        <w:rPr>
          <w:sz w:val="20"/>
          <w:szCs w:val="20"/>
        </w:rPr>
        <w:t xml:space="preserve"> -1 -1 0 1 1 0 -1 -1 -1 0 1 1 1 1 0 1 1 0 -1 0</w:t>
      </w:r>
    </w:p>
    <w:p w:rsidR="00647B24" w:rsidRPr="00661B8E" w:rsidRDefault="00647B24" w:rsidP="00647B24">
      <w:pPr>
        <w:spacing w:after="20" w:line="240" w:lineRule="auto"/>
        <w:rPr>
          <w:rFonts w:asciiTheme="minorHAnsi" w:eastAsia="Times New Roman" w:hAnsiTheme="minorHAnsi" w:cstheme="minorHAnsi"/>
          <w:b/>
          <w:bCs/>
          <w:kern w:val="32"/>
          <w:sz w:val="20"/>
          <w:szCs w:val="20"/>
        </w:rPr>
      </w:pPr>
      <w:r w:rsidRPr="00661B8E">
        <w:rPr>
          <w:sz w:val="20"/>
          <w:szCs w:val="20"/>
        </w:rPr>
        <w:t xml:space="preserve">Instancia </w:t>
      </w:r>
      <w:r w:rsidR="0003067A" w:rsidRPr="00661B8E">
        <w:rPr>
          <w:sz w:val="20"/>
          <w:szCs w:val="20"/>
        </w:rPr>
        <w:t>5</w:t>
      </w:r>
      <w:r w:rsidRPr="00661B8E">
        <w:rPr>
          <w:sz w:val="20"/>
          <w:szCs w:val="20"/>
        </w:rPr>
        <w:t>:</w:t>
      </w:r>
      <w:r w:rsidR="0003067A" w:rsidRPr="00661B8E">
        <w:rPr>
          <w:sz w:val="20"/>
          <w:szCs w:val="20"/>
        </w:rPr>
        <w:t xml:space="preserve"> -1 -1 -1 1 0 -1 0 -1 0 -1 -1 0 0 -1 -1 -1 1 1 0 -1 -1 1 1 -1</w:t>
      </w:r>
    </w:p>
    <w:p w:rsidR="00647B24" w:rsidRPr="00661B8E" w:rsidRDefault="00647B24" w:rsidP="00647B24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 xml:space="preserve">Instancia </w:t>
      </w:r>
      <w:r w:rsidR="0003067A" w:rsidRPr="00661B8E">
        <w:rPr>
          <w:sz w:val="20"/>
          <w:szCs w:val="20"/>
        </w:rPr>
        <w:t>6</w:t>
      </w:r>
      <w:r w:rsidRPr="00661B8E">
        <w:rPr>
          <w:sz w:val="20"/>
          <w:szCs w:val="20"/>
        </w:rPr>
        <w:t>:</w:t>
      </w:r>
      <w:r w:rsidR="0003067A" w:rsidRPr="00661B8E">
        <w:rPr>
          <w:sz w:val="20"/>
          <w:szCs w:val="20"/>
        </w:rPr>
        <w:t xml:space="preserve"> -1 -1 0 -1 0 -1 0 0 1 0 -1 1 0 0 -1 1 0 -1 0 0</w:t>
      </w:r>
    </w:p>
    <w:p w:rsidR="0003067A" w:rsidRPr="00661B8E" w:rsidRDefault="0003067A" w:rsidP="0003067A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>Instancia 7: -1 -1 -1 0 -1 -1 0 -1 -1 0 -1 -1 -1 -1 -1 -1 -1 -1 1 -1</w:t>
      </w:r>
    </w:p>
    <w:p w:rsidR="007516B7" w:rsidRPr="00661B8E" w:rsidRDefault="007516B7" w:rsidP="0003067A">
      <w:pPr>
        <w:spacing w:after="20" w:line="240" w:lineRule="auto"/>
        <w:rPr>
          <w:sz w:val="20"/>
          <w:szCs w:val="20"/>
        </w:rPr>
      </w:pPr>
    </w:p>
    <w:p w:rsidR="007516B7" w:rsidRDefault="007516B7" w:rsidP="0003067A">
      <w:pPr>
        <w:spacing w:after="20" w:line="240" w:lineRule="auto"/>
      </w:pPr>
      <w:r w:rsidRPr="00661B8E">
        <w:rPr>
          <w:sz w:val="20"/>
          <w:szCs w:val="20"/>
        </w:rPr>
        <w:t>Abaixo p</w:t>
      </w:r>
      <w:r w:rsidR="002B3E23">
        <w:rPr>
          <w:sz w:val="20"/>
          <w:szCs w:val="20"/>
        </w:rPr>
        <w:t>odemos ver o histograma da instâ</w:t>
      </w:r>
      <w:r w:rsidRPr="00661B8E">
        <w:rPr>
          <w:sz w:val="20"/>
          <w:szCs w:val="20"/>
        </w:rPr>
        <w:t xml:space="preserve">ncia 1 a 9 consecutivamente, desta maneira fica </w:t>
      </w:r>
      <w:r w:rsidR="007A396B" w:rsidRPr="00661B8E">
        <w:rPr>
          <w:sz w:val="20"/>
          <w:szCs w:val="20"/>
        </w:rPr>
        <w:t>fácil</w:t>
      </w:r>
      <w:r w:rsidRPr="00661B8E">
        <w:rPr>
          <w:sz w:val="20"/>
          <w:szCs w:val="20"/>
        </w:rPr>
        <w:t xml:space="preserve"> para se perceber a distancia de </w:t>
      </w:r>
      <w:r w:rsidR="002B3E23">
        <w:rPr>
          <w:sz w:val="20"/>
          <w:szCs w:val="20"/>
        </w:rPr>
        <w:t>pilha que cada instâ</w:t>
      </w:r>
      <w:r w:rsidRPr="00661B8E">
        <w:rPr>
          <w:sz w:val="20"/>
          <w:szCs w:val="20"/>
        </w:rPr>
        <w:t>ncia gera. O numero entre “</w:t>
      </w:r>
      <w:r w:rsidR="007A396B">
        <w:rPr>
          <w:sz w:val="20"/>
          <w:szCs w:val="20"/>
        </w:rPr>
        <w:t xml:space="preserve"> </w:t>
      </w:r>
      <w:r w:rsidRPr="00661B8E">
        <w:rPr>
          <w:sz w:val="20"/>
          <w:szCs w:val="20"/>
        </w:rPr>
        <w:t>” se refere a distancia de pilha e as linhas representam a quantidade de vezes que a</w:t>
      </w:r>
      <w:r w:rsidR="002B3E23">
        <w:rPr>
          <w:sz w:val="20"/>
          <w:szCs w:val="20"/>
        </w:rPr>
        <w:t xml:space="preserve"> distância ocorreu naquela instâ</w:t>
      </w:r>
      <w:r w:rsidRPr="00661B8E">
        <w:rPr>
          <w:sz w:val="20"/>
          <w:szCs w:val="20"/>
        </w:rPr>
        <w:t>ncia.</w:t>
      </w:r>
      <w:r>
        <w:t xml:space="preserve"> </w:t>
      </w:r>
      <w:r w:rsidR="00661B8E">
        <w:rPr>
          <w:rFonts w:asciiTheme="minorHAnsi" w:eastAsia="Times New Roman" w:hAnsiTheme="minorHAnsi" w:cstheme="minorHAnsi"/>
          <w:b/>
          <w:bCs/>
          <w:noProof/>
          <w:kern w:val="32"/>
          <w:sz w:val="24"/>
          <w:szCs w:val="24"/>
          <w:lang w:eastAsia="pt-BR"/>
        </w:rPr>
        <w:drawing>
          <wp:inline distT="0" distB="0" distL="0" distR="0">
            <wp:extent cx="5391785" cy="229489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24" w:rsidRDefault="00647B24" w:rsidP="00647B24">
      <w:pPr>
        <w:spacing w:after="20" w:line="240" w:lineRule="auto"/>
        <w:rPr>
          <w:rFonts w:asciiTheme="minorHAnsi" w:eastAsia="Times New Roman" w:hAnsiTheme="minorHAnsi" w:cstheme="minorHAnsi"/>
          <w:b/>
          <w:bCs/>
          <w:kern w:val="32"/>
          <w:sz w:val="24"/>
          <w:szCs w:val="24"/>
        </w:rPr>
      </w:pPr>
    </w:p>
    <w:p w:rsidR="007516B7" w:rsidRPr="007516B7" w:rsidRDefault="007516B7" w:rsidP="00661B8E">
      <w:pPr>
        <w:spacing w:line="240" w:lineRule="auto"/>
        <w:jc w:val="both"/>
        <w:rPr>
          <w:rFonts w:asciiTheme="minorHAnsi" w:eastAsia="Times New Roman" w:hAnsiTheme="minorHAnsi" w:cstheme="minorHAnsi"/>
          <w:b/>
          <w:bCs/>
          <w:kern w:val="32"/>
        </w:rPr>
      </w:pPr>
      <w:r w:rsidRPr="00DB1D23">
        <w:rPr>
          <w:b/>
        </w:rPr>
        <w:t>4.2.</w:t>
      </w:r>
      <w:r w:rsidR="007A396B">
        <w:rPr>
          <w:b/>
        </w:rPr>
        <w:t>3</w:t>
      </w:r>
      <w:r>
        <w:rPr>
          <w:b/>
        </w:rPr>
        <w:t xml:space="preserve"> Análises localidades</w:t>
      </w:r>
      <w:r w:rsidR="0065116C">
        <w:rPr>
          <w:b/>
        </w:rPr>
        <w:t xml:space="preserve"> de referê</w:t>
      </w:r>
      <w:r>
        <w:rPr>
          <w:b/>
        </w:rPr>
        <w:t xml:space="preserve">ncias espaciais </w:t>
      </w:r>
    </w:p>
    <w:p w:rsidR="007516B7" w:rsidRPr="00661B8E" w:rsidRDefault="007516B7" w:rsidP="00661B8E">
      <w:pPr>
        <w:spacing w:after="20" w:line="240" w:lineRule="auto"/>
        <w:jc w:val="both"/>
        <w:rPr>
          <w:sz w:val="20"/>
          <w:szCs w:val="20"/>
        </w:rPr>
      </w:pPr>
      <w:r w:rsidRPr="00661B8E">
        <w:rPr>
          <w:sz w:val="20"/>
          <w:szCs w:val="20"/>
        </w:rPr>
        <w:t xml:space="preserve">Instancia 1:  </w:t>
      </w:r>
      <w:r w:rsidR="0065116C" w:rsidRPr="00661B8E">
        <w:rPr>
          <w:sz w:val="20"/>
          <w:szCs w:val="20"/>
        </w:rPr>
        <w:t>0 1 -1 2 -2 0 0 1 1</w:t>
      </w:r>
    </w:p>
    <w:p w:rsidR="007516B7" w:rsidRPr="00661B8E" w:rsidRDefault="007516B7" w:rsidP="007516B7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 xml:space="preserve">Instancia 2: </w:t>
      </w:r>
      <w:r w:rsidR="0065116C" w:rsidRPr="00661B8E">
        <w:rPr>
          <w:sz w:val="20"/>
          <w:szCs w:val="20"/>
        </w:rPr>
        <w:t>2 2 -2 8 -9 -1 0 6 2</w:t>
      </w:r>
    </w:p>
    <w:p w:rsidR="007516B7" w:rsidRPr="00661B8E" w:rsidRDefault="007516B7" w:rsidP="007516B7">
      <w:pPr>
        <w:spacing w:after="20" w:line="240" w:lineRule="auto"/>
        <w:rPr>
          <w:rFonts w:asciiTheme="minorHAnsi" w:eastAsia="Times New Roman" w:hAnsiTheme="minorHAnsi" w:cstheme="minorHAnsi"/>
          <w:b/>
          <w:bCs/>
          <w:kern w:val="32"/>
          <w:sz w:val="20"/>
          <w:szCs w:val="20"/>
        </w:rPr>
      </w:pPr>
      <w:r w:rsidRPr="00661B8E">
        <w:rPr>
          <w:sz w:val="20"/>
          <w:szCs w:val="20"/>
        </w:rPr>
        <w:t xml:space="preserve">Instancia 3: </w:t>
      </w:r>
      <w:r w:rsidR="0065116C" w:rsidRPr="00661B8E">
        <w:rPr>
          <w:sz w:val="20"/>
          <w:szCs w:val="20"/>
        </w:rPr>
        <w:t>0 1 1 2 -4 0 0 1 2 -3 0 1 1 -2 0 1 1 2 -4 0 1 1 3 -5 0 0 1</w:t>
      </w:r>
    </w:p>
    <w:p w:rsidR="007516B7" w:rsidRPr="00661B8E" w:rsidRDefault="007516B7" w:rsidP="007516B7">
      <w:pPr>
        <w:spacing w:after="20" w:line="240" w:lineRule="auto"/>
        <w:rPr>
          <w:rFonts w:asciiTheme="minorHAnsi" w:eastAsia="Times New Roman" w:hAnsiTheme="minorHAnsi" w:cstheme="minorHAnsi"/>
          <w:b/>
          <w:bCs/>
          <w:kern w:val="32"/>
          <w:sz w:val="20"/>
          <w:szCs w:val="20"/>
        </w:rPr>
      </w:pPr>
      <w:r w:rsidRPr="00661B8E">
        <w:rPr>
          <w:sz w:val="20"/>
          <w:szCs w:val="20"/>
        </w:rPr>
        <w:t xml:space="preserve">Instancia 4: </w:t>
      </w:r>
      <w:r w:rsidR="0065116C" w:rsidRPr="00661B8E">
        <w:rPr>
          <w:sz w:val="20"/>
          <w:szCs w:val="20"/>
        </w:rPr>
        <w:t>1 0 -1 1 0 1 -2 1 0 -1 1 -1 1 0 -1 1 0 1 0</w:t>
      </w:r>
    </w:p>
    <w:p w:rsidR="0065116C" w:rsidRPr="00661B8E" w:rsidRDefault="007516B7" w:rsidP="007516B7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 xml:space="preserve">Instancia 5: </w:t>
      </w:r>
      <w:r w:rsidR="0065116C" w:rsidRPr="00661B8E">
        <w:rPr>
          <w:sz w:val="20"/>
          <w:szCs w:val="20"/>
        </w:rPr>
        <w:t>-1 2 -2 0 1 0 1 0 -2 1 0 0 1 -2 1 -1 1 0 1 -2 2 -2 1</w:t>
      </w:r>
    </w:p>
    <w:p w:rsidR="007516B7" w:rsidRPr="00661B8E" w:rsidRDefault="007516B7" w:rsidP="007516B7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 xml:space="preserve">Instancia 6: </w:t>
      </w:r>
      <w:r w:rsidR="0065116C" w:rsidRPr="00661B8E">
        <w:rPr>
          <w:sz w:val="20"/>
          <w:szCs w:val="20"/>
        </w:rPr>
        <w:t>1 0 1 0 1 0 0 -1 0 -1 1 0 0 1 -1 0 -1 0 0</w:t>
      </w:r>
    </w:p>
    <w:p w:rsidR="007516B7" w:rsidRPr="00661B8E" w:rsidRDefault="007516B7" w:rsidP="007516B7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 xml:space="preserve">Instancia 7: </w:t>
      </w:r>
      <w:r w:rsidR="0065116C" w:rsidRPr="00661B8E">
        <w:rPr>
          <w:sz w:val="20"/>
          <w:szCs w:val="20"/>
        </w:rPr>
        <w:t>-5 2 0 2 2 0 -7 1 0 3 3 -2 -5 6 1 -3 -2 2 1</w:t>
      </w:r>
    </w:p>
    <w:p w:rsidR="00651AA6" w:rsidRDefault="00651AA6" w:rsidP="007516B7">
      <w:pPr>
        <w:spacing w:after="20" w:line="240" w:lineRule="auto"/>
      </w:pPr>
    </w:p>
    <w:p w:rsidR="009E2DBB" w:rsidRDefault="00651AA6" w:rsidP="009E2DBB">
      <w:pPr>
        <w:spacing w:after="20" w:line="240" w:lineRule="auto"/>
        <w:rPr>
          <w:sz w:val="20"/>
          <w:szCs w:val="20"/>
        </w:rPr>
      </w:pPr>
      <w:r w:rsidRPr="00661B8E">
        <w:rPr>
          <w:sz w:val="20"/>
          <w:szCs w:val="20"/>
        </w:rPr>
        <w:t xml:space="preserve">Abaixo podemos ver </w:t>
      </w:r>
      <w:r w:rsidR="00661B8E">
        <w:rPr>
          <w:sz w:val="20"/>
          <w:szCs w:val="20"/>
        </w:rPr>
        <w:t xml:space="preserve">os </w:t>
      </w:r>
      <w:r w:rsidR="00661B8E" w:rsidRPr="00661B8E">
        <w:rPr>
          <w:sz w:val="20"/>
          <w:szCs w:val="20"/>
        </w:rPr>
        <w:t>histograma</w:t>
      </w:r>
      <w:r w:rsidR="00661B8E">
        <w:rPr>
          <w:sz w:val="20"/>
          <w:szCs w:val="20"/>
        </w:rPr>
        <w:t>s</w:t>
      </w:r>
      <w:r w:rsidR="00661B8E" w:rsidRPr="00661B8E">
        <w:rPr>
          <w:sz w:val="20"/>
          <w:szCs w:val="20"/>
        </w:rPr>
        <w:t xml:space="preserve"> da</w:t>
      </w:r>
      <w:r w:rsidR="00661B8E">
        <w:rPr>
          <w:sz w:val="20"/>
          <w:szCs w:val="20"/>
        </w:rPr>
        <w:t>s</w:t>
      </w:r>
      <w:r w:rsidR="00661B8E" w:rsidRPr="00661B8E">
        <w:rPr>
          <w:sz w:val="20"/>
          <w:szCs w:val="20"/>
        </w:rPr>
        <w:t xml:space="preserve"> distancia</w:t>
      </w:r>
      <w:r w:rsidR="00661B8E">
        <w:rPr>
          <w:sz w:val="20"/>
          <w:szCs w:val="20"/>
        </w:rPr>
        <w:t>s</w:t>
      </w:r>
      <w:r w:rsidR="00661B8E" w:rsidRPr="00661B8E">
        <w:rPr>
          <w:sz w:val="20"/>
          <w:szCs w:val="20"/>
        </w:rPr>
        <w:t xml:space="preserve"> de a</w:t>
      </w:r>
      <w:r w:rsidR="002B3E23">
        <w:rPr>
          <w:sz w:val="20"/>
          <w:szCs w:val="20"/>
        </w:rPr>
        <w:t>cesso das instâ</w:t>
      </w:r>
      <w:r w:rsidR="00661B8E">
        <w:rPr>
          <w:sz w:val="20"/>
          <w:szCs w:val="20"/>
        </w:rPr>
        <w:t>ncias, começando de</w:t>
      </w:r>
      <w:r w:rsidR="00661B8E" w:rsidRPr="00661B8E">
        <w:rPr>
          <w:sz w:val="20"/>
          <w:szCs w:val="20"/>
        </w:rPr>
        <w:t xml:space="preserve"> 1</w:t>
      </w:r>
      <w:r w:rsidR="00661B8E">
        <w:rPr>
          <w:sz w:val="20"/>
          <w:szCs w:val="20"/>
        </w:rPr>
        <w:t xml:space="preserve"> e</w:t>
      </w:r>
      <w:r w:rsidR="00661B8E" w:rsidRPr="00661B8E">
        <w:rPr>
          <w:sz w:val="20"/>
          <w:szCs w:val="20"/>
        </w:rPr>
        <w:t xml:space="preserve"> </w:t>
      </w:r>
      <w:r w:rsidR="00661B8E">
        <w:rPr>
          <w:sz w:val="20"/>
          <w:szCs w:val="20"/>
        </w:rPr>
        <w:t xml:space="preserve">indo até </w:t>
      </w:r>
      <w:r w:rsidR="00661B8E" w:rsidRPr="00661B8E">
        <w:rPr>
          <w:sz w:val="20"/>
          <w:szCs w:val="20"/>
        </w:rPr>
        <w:t xml:space="preserve"> 9. O</w:t>
      </w:r>
      <w:r w:rsidR="00661B8E">
        <w:rPr>
          <w:sz w:val="20"/>
          <w:szCs w:val="20"/>
        </w:rPr>
        <w:t>s</w:t>
      </w:r>
      <w:r w:rsidR="00661B8E" w:rsidRPr="00661B8E">
        <w:rPr>
          <w:sz w:val="20"/>
          <w:szCs w:val="20"/>
        </w:rPr>
        <w:t xml:space="preserve"> número</w:t>
      </w:r>
      <w:r w:rsidR="00661B8E">
        <w:rPr>
          <w:sz w:val="20"/>
          <w:szCs w:val="20"/>
        </w:rPr>
        <w:t>s</w:t>
      </w:r>
      <w:r w:rsidR="00661B8E" w:rsidRPr="00661B8E">
        <w:rPr>
          <w:sz w:val="20"/>
          <w:szCs w:val="20"/>
        </w:rPr>
        <w:t xml:space="preserve"> entre “</w:t>
      </w:r>
      <w:r w:rsidR="00661B8E">
        <w:rPr>
          <w:sz w:val="20"/>
          <w:szCs w:val="20"/>
        </w:rPr>
        <w:t xml:space="preserve"> </w:t>
      </w:r>
      <w:r w:rsidR="00661B8E" w:rsidRPr="00661B8E">
        <w:rPr>
          <w:sz w:val="20"/>
          <w:szCs w:val="20"/>
        </w:rPr>
        <w:t xml:space="preserve">” se refere a distancia de acesso e as linhas representam a quantidade de vezes </w:t>
      </w:r>
      <w:r w:rsidR="00661B8E">
        <w:rPr>
          <w:sz w:val="20"/>
          <w:szCs w:val="20"/>
        </w:rPr>
        <w:t>que se repetiram</w:t>
      </w:r>
      <w:r w:rsidR="007A396B">
        <w:rPr>
          <w:sz w:val="20"/>
          <w:szCs w:val="20"/>
        </w:rPr>
        <w:t xml:space="preserve"> as mesmas distancias</w:t>
      </w:r>
      <w:r w:rsidR="00661B8E">
        <w:rPr>
          <w:sz w:val="20"/>
          <w:szCs w:val="20"/>
        </w:rPr>
        <w:t xml:space="preserve">. </w:t>
      </w:r>
      <w:r w:rsidR="00661B8E">
        <w:rPr>
          <w:noProof/>
          <w:lang w:eastAsia="pt-BR"/>
        </w:rPr>
        <w:drawing>
          <wp:inline distT="0" distB="0" distL="0" distR="0">
            <wp:extent cx="5977890" cy="2052955"/>
            <wp:effectExtent l="1905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17" w:rsidRDefault="009E2DBB" w:rsidP="009E2DBB">
      <w:pPr>
        <w:spacing w:after="20" w:line="240" w:lineRule="auto"/>
        <w:rPr>
          <w:b/>
        </w:rPr>
      </w:pPr>
      <w:r w:rsidRPr="00DB1D23">
        <w:rPr>
          <w:b/>
        </w:rPr>
        <w:lastRenderedPageBreak/>
        <w:t>4.2.</w:t>
      </w:r>
      <w:r>
        <w:rPr>
          <w:b/>
        </w:rPr>
        <w:t xml:space="preserve">4 Análises dos Gráficos </w:t>
      </w:r>
    </w:p>
    <w:p w:rsidR="009E2DBB" w:rsidRDefault="009E2DBB" w:rsidP="009E2DBB">
      <w:pPr>
        <w:spacing w:after="20" w:line="240" w:lineRule="auto"/>
        <w:rPr>
          <w:b/>
        </w:rPr>
      </w:pPr>
      <w:r>
        <w:rPr>
          <w:b/>
        </w:rPr>
        <w:t xml:space="preserve"> </w:t>
      </w:r>
    </w:p>
    <w:p w:rsidR="009E2DBB" w:rsidRDefault="00F32E70" w:rsidP="007516B7">
      <w:pPr>
        <w:spacing w:after="20" w:line="240" w:lineRule="auto"/>
      </w:pPr>
      <w:r>
        <w:t xml:space="preserve"> </w:t>
      </w:r>
      <w:r w:rsidR="009E2DBB">
        <w:t>Para gerar os gráficos foi utilizada a maior instância das fornecida</w:t>
      </w:r>
      <w:r>
        <w:t>s</w:t>
      </w:r>
      <w:r w:rsidR="009E2DBB">
        <w:t xml:space="preserve"> no arquivo </w:t>
      </w:r>
      <w:r w:rsidR="00034A17">
        <w:t>disponibilizado,</w:t>
      </w:r>
      <w:r w:rsidR="009E2DBB">
        <w:t xml:space="preserve"> </w:t>
      </w:r>
      <w:r w:rsidR="002B3E23">
        <w:t>n</w:t>
      </w:r>
      <w:r w:rsidR="009E2DBB">
        <w:t>o primeiro gráfico o valor de X foi deixado como (10</w:t>
      </w:r>
      <w:r w:rsidR="00034A17">
        <w:t>)</w:t>
      </w:r>
      <w:r w:rsidR="009E2DBB">
        <w:t xml:space="preserve">, sendo que X representa a memória principal e o de Y que representa o tamanho da pagina </w:t>
      </w:r>
      <w:r>
        <w:t xml:space="preserve">que </w:t>
      </w:r>
      <w:r w:rsidR="009E2DBB">
        <w:t>variou. No segundo gráfico o X variou é o Y foi deixado como (3), abaixo podemos ver a instancia utilizada e os gráficos.</w:t>
      </w:r>
    </w:p>
    <w:p w:rsidR="00034A17" w:rsidRDefault="00034A17" w:rsidP="007516B7">
      <w:pPr>
        <w:spacing w:after="20" w:line="240" w:lineRule="auto"/>
      </w:pPr>
    </w:p>
    <w:p w:rsidR="009E2DBB" w:rsidRDefault="009E2DBB" w:rsidP="007516B7">
      <w:pPr>
        <w:spacing w:after="20" w:line="240" w:lineRule="auto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3449364" cy="22428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4" cy="22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BB" w:rsidRDefault="009E2DBB" w:rsidP="007516B7">
      <w:pPr>
        <w:spacing w:after="20" w:line="240" w:lineRule="auto"/>
        <w:rPr>
          <w:sz w:val="20"/>
          <w:szCs w:val="20"/>
        </w:rPr>
      </w:pPr>
    </w:p>
    <w:p w:rsidR="009E2DBB" w:rsidRPr="009E2DBB" w:rsidRDefault="00034A17" w:rsidP="00034A17">
      <w:pPr>
        <w:spacing w:after="2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331789" cy="188152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98" cy="188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57" w:rsidRDefault="00F32E70" w:rsidP="00DB1D23">
      <w:pPr>
        <w:rPr>
          <w:rFonts w:asciiTheme="minorHAnsi" w:eastAsia="Times New Roman" w:hAnsiTheme="minorHAnsi" w:cstheme="minorHAnsi"/>
          <w:b/>
          <w:bCs/>
          <w:kern w:val="32"/>
          <w:sz w:val="24"/>
          <w:szCs w:val="24"/>
        </w:rPr>
      </w:pPr>
      <w:r>
        <w:t xml:space="preserve"> </w:t>
      </w:r>
      <w:r w:rsidR="00034A17">
        <w:t xml:space="preserve">Podemos ver no primeiro gráfico que </w:t>
      </w:r>
      <w:r w:rsidR="00D70D59">
        <w:t>em geral com o aumento da</w:t>
      </w:r>
      <w:r w:rsidR="002B3E23">
        <w:t>s</w:t>
      </w:r>
      <w:r w:rsidR="00D70D59">
        <w:t xml:space="preserve"> pagina</w:t>
      </w:r>
      <w:r w:rsidR="002B3E23">
        <w:t>s</w:t>
      </w:r>
      <w:r w:rsidR="00D70D59">
        <w:t xml:space="preserve"> a</w:t>
      </w:r>
      <w:r w:rsidR="002B3E23">
        <w:t xml:space="preserve"> quantidade de dados transferidos</w:t>
      </w:r>
      <w:r w:rsidR="00D70D59">
        <w:t xml:space="preserve"> aumenta, existem alguns picos neste</w:t>
      </w:r>
      <w:r>
        <w:t>,</w:t>
      </w:r>
      <w:r w:rsidR="00D70D59">
        <w:t xml:space="preserve"> </w:t>
      </w:r>
      <w:r>
        <w:t>mas</w:t>
      </w:r>
      <w:r w:rsidR="00D70D59">
        <w:t xml:space="preserve"> no geral o tamanho da pagina ideal depende do seu tipo de uso. No segundo gráfico podemos ver que exis</w:t>
      </w:r>
      <w:r w:rsidR="00E858B2">
        <w:t>tem quedas repentinas de falhas</w:t>
      </w:r>
      <w:r>
        <w:t xml:space="preserve">, </w:t>
      </w:r>
      <w:r w:rsidR="00D70D59">
        <w:t>o aumento de certo valor de memória nem sempre resulta em uma queda proporcional nas faltas</w:t>
      </w:r>
      <w:r>
        <w:t>,</w:t>
      </w:r>
      <w:r w:rsidR="00D70D59">
        <w:t xml:space="preserve"> com esse tipo de gráfico e possível determinar o número mínimo de </w:t>
      </w:r>
      <w:r>
        <w:t>memória</w:t>
      </w:r>
      <w:r w:rsidR="00D70D59">
        <w:t xml:space="preserve"> para uma quantidade de faltas míni</w:t>
      </w:r>
      <w:r w:rsidR="00E858B2">
        <w:t>mas em uma determinada instâ</w:t>
      </w:r>
      <w:r w:rsidR="00D70D59">
        <w:t>ncia.</w:t>
      </w:r>
    </w:p>
    <w:p w:rsidR="00F32E70" w:rsidRDefault="00F32E70" w:rsidP="00F32E70">
      <w:pPr>
        <w:spacing w:after="20" w:line="240" w:lineRule="auto"/>
        <w:rPr>
          <w:b/>
        </w:rPr>
      </w:pPr>
      <w:r w:rsidRPr="00DB1D23">
        <w:rPr>
          <w:b/>
        </w:rPr>
        <w:t>4.</w:t>
      </w:r>
      <w:r>
        <w:rPr>
          <w:b/>
        </w:rPr>
        <w:t xml:space="preserve">3. Teste de desempenho </w:t>
      </w:r>
    </w:p>
    <w:p w:rsidR="00F32E70" w:rsidRDefault="00F32E70" w:rsidP="00F32E70">
      <w:pPr>
        <w:spacing w:after="20" w:line="240" w:lineRule="auto"/>
        <w:rPr>
          <w:b/>
        </w:rPr>
      </w:pPr>
    </w:p>
    <w:p w:rsidR="00F32E70" w:rsidRDefault="00F32E70" w:rsidP="00F32E70">
      <w:pPr>
        <w:spacing w:after="20" w:line="240" w:lineRule="auto"/>
      </w:pPr>
      <w:r>
        <w:t xml:space="preserve">Foi realizado um teste de desempenho para determinar o comportamento do programa para um numero maior de instancias é ver se a ordem de complexidade corresponde aos dados práticos, abaixo podemos ver o tempo que o programa </w:t>
      </w:r>
      <w:r w:rsidR="006403DE">
        <w:t>demorou em</w:t>
      </w:r>
      <w:r>
        <w:t xml:space="preserve"> processar as instancias é o gráfico da relação tempo por instancias, para este teste o tamanho da </w:t>
      </w:r>
      <w:r w:rsidR="006403DE">
        <w:t>memória,</w:t>
      </w:r>
      <w:r>
        <w:t xml:space="preserve"> pagina é numero de leituras são constantes </w:t>
      </w:r>
      <w:r w:rsidR="00077870">
        <w:t>para todos os arquivos testados.</w:t>
      </w:r>
    </w:p>
    <w:p w:rsidR="00735A57" w:rsidRDefault="008A71DB" w:rsidP="00E858B2">
      <w:pPr>
        <w:spacing w:after="20" w:line="240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9138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870" w:rsidRPr="00077870">
        <w:t xml:space="preserve"> </w:t>
      </w:r>
      <w:r w:rsidR="00077870">
        <w:t>Podemos visualizar através gráfico que a relação entre as entradas é linear, ou seja, ocorreu a saída esperada, pois na ordem de complexidade calculada da (</w:t>
      </w:r>
      <w:r w:rsidR="00077870" w:rsidRPr="002B3E23">
        <w:rPr>
          <w:color w:val="7F7F7F" w:themeColor="text1" w:themeTint="80"/>
        </w:rPr>
        <w:t>main()</w:t>
      </w:r>
      <w:r w:rsidR="00077870">
        <w:t xml:space="preserve">) chegamos a está analise. </w:t>
      </w:r>
    </w:p>
    <w:p w:rsidR="008D7388" w:rsidRPr="00DB1D23" w:rsidRDefault="008D7388" w:rsidP="008D7388">
      <w:pPr>
        <w:pStyle w:val="Ttulo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5.Implementação</w:t>
      </w:r>
    </w:p>
    <w:p w:rsidR="00755DC7" w:rsidRDefault="008D7388" w:rsidP="00755DC7">
      <w:pPr>
        <w:spacing w:after="0"/>
      </w:pPr>
      <w:r>
        <w:t xml:space="preserve">Para desenvolver este trabalho, o mesmo foi dividido em </w:t>
      </w:r>
      <w:r w:rsidR="00D27B70">
        <w:t>cinco</w:t>
      </w:r>
      <w:r>
        <w:t xml:space="preserve"> arquivos com o int</w:t>
      </w:r>
      <w:r w:rsidR="002B3E23">
        <w:t>uito de melhorar a organização,</w:t>
      </w:r>
      <w:r>
        <w:t xml:space="preserve"> normalizar as funções e estruturas de acordo com os seus objetivos.</w:t>
      </w:r>
    </w:p>
    <w:p w:rsidR="00755DC7" w:rsidRDefault="00755DC7" w:rsidP="00755DC7">
      <w:pPr>
        <w:spacing w:after="0"/>
        <w:rPr>
          <w:b/>
        </w:rPr>
      </w:pPr>
    </w:p>
    <w:p w:rsidR="008D7388" w:rsidRDefault="008D7388" w:rsidP="00755DC7">
      <w:pPr>
        <w:spacing w:after="0"/>
      </w:pPr>
      <w:r>
        <w:rPr>
          <w:b/>
        </w:rPr>
        <w:t>5</w:t>
      </w:r>
      <w:r w:rsidRPr="00DB1D23">
        <w:rPr>
          <w:b/>
        </w:rPr>
        <w:t>.1.Arquivos utilizados</w:t>
      </w:r>
      <w:r>
        <w:t xml:space="preserve"> </w:t>
      </w:r>
    </w:p>
    <w:p w:rsidR="008D7388" w:rsidRDefault="008D7388" w:rsidP="00755DC7">
      <w:pPr>
        <w:spacing w:after="0"/>
      </w:pPr>
      <w:r>
        <w:t xml:space="preserve">(main.c): Arquivo principal, responsável pelo fluxo do programa, </w:t>
      </w:r>
      <w:r w:rsidR="00D27B70">
        <w:t>relacionado</w:t>
      </w:r>
      <w:r>
        <w:t xml:space="preserve"> a entrada e saída de dados dos arquivos. </w:t>
      </w:r>
    </w:p>
    <w:p w:rsidR="008D7388" w:rsidRDefault="008D7388" w:rsidP="008D7388">
      <w:pPr>
        <w:spacing w:after="0"/>
      </w:pPr>
      <w:r>
        <w:t>(memoria.c): Arquivo responsável pelos procedimentos e funções relacionadas ao TAD de memória</w:t>
      </w:r>
      <w:r w:rsidR="00D27B70">
        <w:t>, ou seja, o TAD que é usado pela função (main())</w:t>
      </w:r>
      <w:r>
        <w:t>.</w:t>
      </w:r>
    </w:p>
    <w:p w:rsidR="008D7388" w:rsidRDefault="008D7388" w:rsidP="008D7388">
      <w:pPr>
        <w:spacing w:after="0"/>
      </w:pPr>
      <w:r>
        <w:t>(memoria.h): Este arquivo contem o cabeçalho das funções relacionadas ao TAD de memória,</w:t>
      </w:r>
      <w:r w:rsidR="00D27B70">
        <w:t xml:space="preserve"> </w:t>
      </w:r>
      <w:r>
        <w:t>também possui as estruturas de dados ligadas ao programa e suas definições.</w:t>
      </w:r>
    </w:p>
    <w:p w:rsidR="008D7388" w:rsidRDefault="008D7388" w:rsidP="008D7388">
      <w:pPr>
        <w:spacing w:after="0"/>
      </w:pPr>
      <w:r>
        <w:t xml:space="preserve">(lista.c): Arquivo responsável pelos procedimentos e funções relacionadas ao TAD da lista </w:t>
      </w:r>
      <w:r w:rsidR="00D27B70">
        <w:t xml:space="preserve">duplamente </w:t>
      </w:r>
      <w:r>
        <w:t>encadeada.</w:t>
      </w:r>
    </w:p>
    <w:p w:rsidR="008D7388" w:rsidRDefault="008D7388" w:rsidP="008D7388">
      <w:pPr>
        <w:spacing w:after="0"/>
      </w:pPr>
      <w:r>
        <w:t>(lista.h): Este arquivo contem o cabeçalho das funções relacionadas ao TAD da lista, também possui as estruturas de dados ligadas a lista.</w:t>
      </w:r>
    </w:p>
    <w:p w:rsidR="008D7388" w:rsidRDefault="008D7388" w:rsidP="00755DC7">
      <w:pPr>
        <w:spacing w:after="0" w:line="240" w:lineRule="auto"/>
        <w:rPr>
          <w:b/>
        </w:rPr>
      </w:pPr>
    </w:p>
    <w:p w:rsidR="00DB1D23" w:rsidRPr="00DB1D23" w:rsidRDefault="008D7388" w:rsidP="008D7388">
      <w:pPr>
        <w:spacing w:after="0"/>
        <w:rPr>
          <w:b/>
        </w:rPr>
      </w:pPr>
      <w:r>
        <w:rPr>
          <w:b/>
        </w:rPr>
        <w:t>5</w:t>
      </w:r>
      <w:r w:rsidR="00DB1D23" w:rsidRPr="00DB1D23">
        <w:rPr>
          <w:b/>
        </w:rPr>
        <w:t>.2.</w:t>
      </w:r>
      <w:r w:rsidR="00DB1D23">
        <w:rPr>
          <w:b/>
        </w:rPr>
        <w:t xml:space="preserve"> </w:t>
      </w:r>
      <w:r w:rsidR="00DB1D23" w:rsidRPr="00DB1D23">
        <w:rPr>
          <w:b/>
        </w:rPr>
        <w:t>Compilação</w:t>
      </w:r>
    </w:p>
    <w:p w:rsidR="00DB1D23" w:rsidRDefault="00DB1D23" w:rsidP="008D7388">
      <w:pPr>
        <w:spacing w:after="0"/>
      </w:pPr>
      <w:r>
        <w:t>O programa deve ser compilado no compilador GCC através de um makeﬁle ou do seguinte comando no terminal:</w:t>
      </w:r>
    </w:p>
    <w:p w:rsidR="008D7388" w:rsidRPr="006E71C4" w:rsidRDefault="00DB1D23" w:rsidP="008D7388">
      <w:pPr>
        <w:spacing w:after="0"/>
        <w:rPr>
          <w:i/>
        </w:rPr>
      </w:pPr>
      <w:r w:rsidRPr="006E71C4">
        <w:rPr>
          <w:i/>
        </w:rPr>
        <w:t xml:space="preserve"> gcc </w:t>
      </w:r>
      <w:r w:rsidR="00D27B70">
        <w:rPr>
          <w:i/>
        </w:rPr>
        <w:t>main</w:t>
      </w:r>
      <w:r w:rsidRPr="006E71C4">
        <w:rPr>
          <w:i/>
        </w:rPr>
        <w:t xml:space="preserve">.c </w:t>
      </w:r>
      <w:r w:rsidR="00D27B70">
        <w:rPr>
          <w:i/>
        </w:rPr>
        <w:t>memoria.c lista.c -o tp1</w:t>
      </w:r>
    </w:p>
    <w:p w:rsidR="00755DC7" w:rsidRDefault="00755DC7" w:rsidP="00755DC7">
      <w:pPr>
        <w:spacing w:after="0" w:line="240" w:lineRule="auto"/>
        <w:rPr>
          <w:b/>
        </w:rPr>
      </w:pPr>
    </w:p>
    <w:p w:rsidR="00755DC7" w:rsidRDefault="008D7388" w:rsidP="00755DC7">
      <w:pPr>
        <w:spacing w:after="0" w:line="240" w:lineRule="auto"/>
        <w:rPr>
          <w:b/>
        </w:rPr>
      </w:pPr>
      <w:r>
        <w:rPr>
          <w:b/>
        </w:rPr>
        <w:t>5</w:t>
      </w:r>
      <w:r w:rsidR="00DB1D23" w:rsidRPr="00DB1D23">
        <w:rPr>
          <w:b/>
        </w:rPr>
        <w:t>.3. Execução</w:t>
      </w:r>
    </w:p>
    <w:p w:rsidR="00DB1D23" w:rsidRPr="00DB1D23" w:rsidRDefault="00DB1D23" w:rsidP="00755DC7">
      <w:pPr>
        <w:spacing w:after="0" w:line="240" w:lineRule="auto"/>
        <w:rPr>
          <w:b/>
        </w:rPr>
      </w:pPr>
      <w:r w:rsidRPr="00DB1D23">
        <w:rPr>
          <w:b/>
        </w:rPr>
        <w:t xml:space="preserve"> </w:t>
      </w:r>
    </w:p>
    <w:p w:rsidR="006E71C4" w:rsidRDefault="006E71C4" w:rsidP="008D7388">
      <w:pPr>
        <w:spacing w:after="0"/>
      </w:pPr>
      <w:r>
        <w:t>A execução do programa tem como parâmetros:</w:t>
      </w:r>
    </w:p>
    <w:p w:rsidR="006E71C4" w:rsidRDefault="006E71C4" w:rsidP="008D7388">
      <w:pPr>
        <w:spacing w:after="0"/>
      </w:pPr>
      <w:r>
        <w:t>• Arquivo de entrada.</w:t>
      </w:r>
    </w:p>
    <w:p w:rsidR="006E71C4" w:rsidRDefault="006E71C4" w:rsidP="008D7388">
      <w:pPr>
        <w:spacing w:after="0"/>
      </w:pPr>
      <w:r>
        <w:t>• Arquivo de saída.</w:t>
      </w:r>
    </w:p>
    <w:p w:rsidR="006E71C4" w:rsidRDefault="006E71C4" w:rsidP="008D7388">
      <w:pPr>
        <w:spacing w:after="0"/>
      </w:pPr>
      <w:r>
        <w:t>O comando no terminal para a execução do programa e da forma:</w:t>
      </w:r>
    </w:p>
    <w:p w:rsidR="00DB1D23" w:rsidRDefault="00E858B2" w:rsidP="008D7388">
      <w:pPr>
        <w:spacing w:after="0"/>
        <w:rPr>
          <w:i/>
        </w:rPr>
      </w:pPr>
      <w:r>
        <w:rPr>
          <w:i/>
        </w:rPr>
        <w:t>./tp1</w:t>
      </w:r>
      <w:r w:rsidR="006E71C4" w:rsidRPr="006E71C4">
        <w:rPr>
          <w:i/>
        </w:rPr>
        <w:t xml:space="preserve"> &lt; arquivo de entrada &gt;  &lt; Arquivo de saída &gt; </w:t>
      </w:r>
    </w:p>
    <w:p w:rsidR="00F3222D" w:rsidRPr="008B03CD" w:rsidRDefault="00F3222D" w:rsidP="00755DC7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bookmarkStart w:id="4" w:name="_Toc366481158"/>
      <w:bookmarkStart w:id="5" w:name="_Toc372224888"/>
      <w:r w:rsidRPr="008B03CD">
        <w:rPr>
          <w:rFonts w:asciiTheme="minorHAnsi" w:hAnsiTheme="minorHAnsi" w:cstheme="minorHAnsi"/>
          <w:sz w:val="24"/>
          <w:szCs w:val="24"/>
        </w:rPr>
        <w:t>5. Conclusão</w:t>
      </w:r>
      <w:bookmarkEnd w:id="4"/>
      <w:bookmarkEnd w:id="5"/>
      <w:r w:rsidRPr="008B03C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9076C" w:rsidRDefault="00237EC3" w:rsidP="00755DC7">
      <w:pPr>
        <w:spacing w:after="0"/>
      </w:pPr>
      <w:r>
        <w:t xml:space="preserve"> Foi possível com este trabalho aprender mais sobre </w:t>
      </w:r>
      <w:r w:rsidR="00442077">
        <w:t>política de reposição de memórias e o tratamento de paginas que um sistema de memória virtual realiza.</w:t>
      </w:r>
      <w:r w:rsidR="0089076C">
        <w:t xml:space="preserve"> Indiretamente houve a necessidade de revisar conceitos aprendidos em outros cursos, como o funcionamento de uma lista encadeada, pois a mesma foi implementada na solução deste problema. A maior dificuldade durante a execução do trabalho foi </w:t>
      </w:r>
      <w:r w:rsidR="00755DC7">
        <w:t>à</w:t>
      </w:r>
      <w:r w:rsidR="0089076C">
        <w:t xml:space="preserve"> falta de </w:t>
      </w:r>
      <w:r w:rsidR="00755DC7">
        <w:t>informações</w:t>
      </w:r>
      <w:r w:rsidR="0089076C">
        <w:t xml:space="preserve"> </w:t>
      </w:r>
      <w:r w:rsidR="00755DC7">
        <w:t>disponíveis</w:t>
      </w:r>
      <w:r w:rsidR="0089076C">
        <w:t xml:space="preserve"> </w:t>
      </w:r>
      <w:r w:rsidR="00755DC7">
        <w:t>sobre as aná</w:t>
      </w:r>
      <w:r w:rsidR="0089076C">
        <w:t>lises que deveriam ser realizadas, algumas considerações tivera</w:t>
      </w:r>
      <w:r w:rsidR="00755DC7">
        <w:t>m que ser feitas para que as aná</w:t>
      </w:r>
      <w:r w:rsidR="0089076C">
        <w:t>lises fossem concluídas.</w:t>
      </w:r>
    </w:p>
    <w:p w:rsidR="00755DC7" w:rsidRDefault="0089076C" w:rsidP="00755DC7">
      <w:pPr>
        <w:spacing w:after="0"/>
      </w:pPr>
      <w:r>
        <w:t>Em relação às políticas de reposição programadas conclui que cada uma dessas possui vantagens e desvantagem uma em relação à outra, no entanto a política LRU possui uma boa eficiência é tem uma fácil implementação, já a LFU possui uma boa eficiência, porem se tem a necessidade de ter um contador de acesso o que a torna mais pesada que as outras estudadas.</w:t>
      </w:r>
      <w:r w:rsidR="00755DC7">
        <w:t xml:space="preserve"> Todas essas inclusive a nova política desenvolvida seguem a linha de análise do passado para prever o futuro e obter o menor numero de faltas possíveis, esta idéia de previsão faz com que se possa obter uma eficiência maior nestas políticas.</w:t>
      </w:r>
    </w:p>
    <w:p w:rsidR="00F3222D" w:rsidRDefault="00F3222D" w:rsidP="00F3222D"/>
    <w:sectPr w:rsidR="00F3222D" w:rsidSect="00B210B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607" w:rsidRDefault="00754607" w:rsidP="00E91B91">
      <w:pPr>
        <w:spacing w:after="0" w:line="240" w:lineRule="auto"/>
      </w:pPr>
      <w:r>
        <w:separator/>
      </w:r>
    </w:p>
  </w:endnote>
  <w:endnote w:type="continuationSeparator" w:id="1">
    <w:p w:rsidR="00754607" w:rsidRDefault="00754607" w:rsidP="00E9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607" w:rsidRDefault="00754607" w:rsidP="00E91B91">
      <w:pPr>
        <w:spacing w:after="0" w:line="240" w:lineRule="auto"/>
      </w:pPr>
      <w:r>
        <w:separator/>
      </w:r>
    </w:p>
  </w:footnote>
  <w:footnote w:type="continuationSeparator" w:id="1">
    <w:p w:rsidR="00754607" w:rsidRDefault="00754607" w:rsidP="00E9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F80" w:rsidRDefault="00F8551F">
    <w:pPr>
      <w:pStyle w:val="Cabealho"/>
      <w:jc w:val="right"/>
    </w:pPr>
    <w:fldSimple w:instr=" PAGE   \* MERGEFORMAT ">
      <w:r w:rsidR="00EB3D0A">
        <w:rPr>
          <w:noProof/>
        </w:rPr>
        <w:t>10</w:t>
      </w:r>
    </w:fldSimple>
  </w:p>
  <w:p w:rsidR="00953F80" w:rsidRDefault="00953F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50F26"/>
    <w:multiLevelType w:val="hybridMultilevel"/>
    <w:tmpl w:val="974A5E7C"/>
    <w:lvl w:ilvl="0" w:tplc="0CFA50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3467E"/>
    <w:multiLevelType w:val="hybridMultilevel"/>
    <w:tmpl w:val="934C5050"/>
    <w:lvl w:ilvl="0" w:tplc="0D6A186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7B24"/>
    <w:rsid w:val="00004312"/>
    <w:rsid w:val="00007036"/>
    <w:rsid w:val="00010343"/>
    <w:rsid w:val="000279FE"/>
    <w:rsid w:val="0003067A"/>
    <w:rsid w:val="000347EB"/>
    <w:rsid w:val="00034A17"/>
    <w:rsid w:val="00042078"/>
    <w:rsid w:val="000464A1"/>
    <w:rsid w:val="0004750E"/>
    <w:rsid w:val="00052689"/>
    <w:rsid w:val="00055526"/>
    <w:rsid w:val="00077870"/>
    <w:rsid w:val="00077DF4"/>
    <w:rsid w:val="0008322E"/>
    <w:rsid w:val="000915FE"/>
    <w:rsid w:val="00093512"/>
    <w:rsid w:val="000A5882"/>
    <w:rsid w:val="000D56EB"/>
    <w:rsid w:val="000D641F"/>
    <w:rsid w:val="000E3B15"/>
    <w:rsid w:val="000E57BD"/>
    <w:rsid w:val="000F1674"/>
    <w:rsid w:val="000F50D8"/>
    <w:rsid w:val="001220B6"/>
    <w:rsid w:val="00122577"/>
    <w:rsid w:val="001226BB"/>
    <w:rsid w:val="00122893"/>
    <w:rsid w:val="00132A1D"/>
    <w:rsid w:val="00132A53"/>
    <w:rsid w:val="001362B8"/>
    <w:rsid w:val="00142D24"/>
    <w:rsid w:val="00152664"/>
    <w:rsid w:val="00156837"/>
    <w:rsid w:val="0015752F"/>
    <w:rsid w:val="001629CC"/>
    <w:rsid w:val="001703BB"/>
    <w:rsid w:val="00171F6E"/>
    <w:rsid w:val="00174105"/>
    <w:rsid w:val="00177558"/>
    <w:rsid w:val="001A4E1F"/>
    <w:rsid w:val="001B5507"/>
    <w:rsid w:val="001C1000"/>
    <w:rsid w:val="001C2C43"/>
    <w:rsid w:val="001C3933"/>
    <w:rsid w:val="001F2C74"/>
    <w:rsid w:val="001F4600"/>
    <w:rsid w:val="001F4D6A"/>
    <w:rsid w:val="001F7261"/>
    <w:rsid w:val="00201D2A"/>
    <w:rsid w:val="00211D53"/>
    <w:rsid w:val="00216742"/>
    <w:rsid w:val="00217009"/>
    <w:rsid w:val="00231023"/>
    <w:rsid w:val="00233289"/>
    <w:rsid w:val="00237EC3"/>
    <w:rsid w:val="002536D3"/>
    <w:rsid w:val="00261726"/>
    <w:rsid w:val="00261E08"/>
    <w:rsid w:val="00265B7B"/>
    <w:rsid w:val="00286760"/>
    <w:rsid w:val="00294C91"/>
    <w:rsid w:val="0029624C"/>
    <w:rsid w:val="00296F26"/>
    <w:rsid w:val="002A05F6"/>
    <w:rsid w:val="002A3867"/>
    <w:rsid w:val="002B3E23"/>
    <w:rsid w:val="002B5F3A"/>
    <w:rsid w:val="002C1598"/>
    <w:rsid w:val="002C7F0F"/>
    <w:rsid w:val="002D3ED4"/>
    <w:rsid w:val="002E16BF"/>
    <w:rsid w:val="002F716F"/>
    <w:rsid w:val="00300708"/>
    <w:rsid w:val="003040F4"/>
    <w:rsid w:val="00306345"/>
    <w:rsid w:val="00321EE2"/>
    <w:rsid w:val="0032720E"/>
    <w:rsid w:val="00327EC8"/>
    <w:rsid w:val="00336C24"/>
    <w:rsid w:val="00340764"/>
    <w:rsid w:val="00350385"/>
    <w:rsid w:val="00351893"/>
    <w:rsid w:val="00366C17"/>
    <w:rsid w:val="0037223D"/>
    <w:rsid w:val="003730CA"/>
    <w:rsid w:val="0037439A"/>
    <w:rsid w:val="00380BB0"/>
    <w:rsid w:val="00384013"/>
    <w:rsid w:val="00386014"/>
    <w:rsid w:val="00397146"/>
    <w:rsid w:val="003A2D08"/>
    <w:rsid w:val="003A6A59"/>
    <w:rsid w:val="003B2E23"/>
    <w:rsid w:val="003C11F8"/>
    <w:rsid w:val="003C2038"/>
    <w:rsid w:val="003C2E67"/>
    <w:rsid w:val="003C4CF2"/>
    <w:rsid w:val="003C61FE"/>
    <w:rsid w:val="003C65DA"/>
    <w:rsid w:val="003C747A"/>
    <w:rsid w:val="003D0CEC"/>
    <w:rsid w:val="003D69BC"/>
    <w:rsid w:val="003E44E6"/>
    <w:rsid w:val="003F0D93"/>
    <w:rsid w:val="003F5C6B"/>
    <w:rsid w:val="00411243"/>
    <w:rsid w:val="0041405C"/>
    <w:rsid w:val="00417147"/>
    <w:rsid w:val="00427330"/>
    <w:rsid w:val="00442077"/>
    <w:rsid w:val="004425CA"/>
    <w:rsid w:val="00446DB8"/>
    <w:rsid w:val="00463F9B"/>
    <w:rsid w:val="004809D3"/>
    <w:rsid w:val="00482154"/>
    <w:rsid w:val="00484A5B"/>
    <w:rsid w:val="0049464A"/>
    <w:rsid w:val="004A07BA"/>
    <w:rsid w:val="004A307D"/>
    <w:rsid w:val="004B3183"/>
    <w:rsid w:val="004B3715"/>
    <w:rsid w:val="004B67D7"/>
    <w:rsid w:val="004B69B8"/>
    <w:rsid w:val="004C1EE7"/>
    <w:rsid w:val="004C6E77"/>
    <w:rsid w:val="004D6FB4"/>
    <w:rsid w:val="004E4559"/>
    <w:rsid w:val="00500ECC"/>
    <w:rsid w:val="00506838"/>
    <w:rsid w:val="00512FEB"/>
    <w:rsid w:val="0051628E"/>
    <w:rsid w:val="005630C8"/>
    <w:rsid w:val="00573FB9"/>
    <w:rsid w:val="00580AA7"/>
    <w:rsid w:val="00581D05"/>
    <w:rsid w:val="005A4A65"/>
    <w:rsid w:val="005C44B4"/>
    <w:rsid w:val="005C6B93"/>
    <w:rsid w:val="005F540F"/>
    <w:rsid w:val="006018D3"/>
    <w:rsid w:val="006031D8"/>
    <w:rsid w:val="006039D9"/>
    <w:rsid w:val="00607E67"/>
    <w:rsid w:val="00612127"/>
    <w:rsid w:val="00612FDC"/>
    <w:rsid w:val="006163C4"/>
    <w:rsid w:val="006403DE"/>
    <w:rsid w:val="00642727"/>
    <w:rsid w:val="006458E6"/>
    <w:rsid w:val="006466A4"/>
    <w:rsid w:val="00647B24"/>
    <w:rsid w:val="0065116C"/>
    <w:rsid w:val="00651567"/>
    <w:rsid w:val="00651AA6"/>
    <w:rsid w:val="006537A0"/>
    <w:rsid w:val="0065602A"/>
    <w:rsid w:val="00657B86"/>
    <w:rsid w:val="00661B8E"/>
    <w:rsid w:val="006801DA"/>
    <w:rsid w:val="00680528"/>
    <w:rsid w:val="0068072C"/>
    <w:rsid w:val="006830DE"/>
    <w:rsid w:val="006A7D1F"/>
    <w:rsid w:val="006A7E3F"/>
    <w:rsid w:val="006B26AA"/>
    <w:rsid w:val="006B29D4"/>
    <w:rsid w:val="006C175D"/>
    <w:rsid w:val="006C6F0F"/>
    <w:rsid w:val="006D7341"/>
    <w:rsid w:val="006E0D57"/>
    <w:rsid w:val="006E23CA"/>
    <w:rsid w:val="006E3376"/>
    <w:rsid w:val="006E71C4"/>
    <w:rsid w:val="00703DC2"/>
    <w:rsid w:val="00705688"/>
    <w:rsid w:val="00717983"/>
    <w:rsid w:val="00725E4E"/>
    <w:rsid w:val="00726D43"/>
    <w:rsid w:val="007333C0"/>
    <w:rsid w:val="00735A57"/>
    <w:rsid w:val="00737348"/>
    <w:rsid w:val="007405B2"/>
    <w:rsid w:val="007516B7"/>
    <w:rsid w:val="00753845"/>
    <w:rsid w:val="00754607"/>
    <w:rsid w:val="007555E3"/>
    <w:rsid w:val="00755DC7"/>
    <w:rsid w:val="0077147C"/>
    <w:rsid w:val="00781640"/>
    <w:rsid w:val="007874BA"/>
    <w:rsid w:val="0079435C"/>
    <w:rsid w:val="00794AC6"/>
    <w:rsid w:val="007A396B"/>
    <w:rsid w:val="007B20D7"/>
    <w:rsid w:val="007C1311"/>
    <w:rsid w:val="007D1D93"/>
    <w:rsid w:val="007E42B0"/>
    <w:rsid w:val="007F1936"/>
    <w:rsid w:val="007F1AB7"/>
    <w:rsid w:val="007F209A"/>
    <w:rsid w:val="007F6CFD"/>
    <w:rsid w:val="00814BA8"/>
    <w:rsid w:val="00832019"/>
    <w:rsid w:val="00837C88"/>
    <w:rsid w:val="00847B2A"/>
    <w:rsid w:val="008522AF"/>
    <w:rsid w:val="0085550A"/>
    <w:rsid w:val="00857BE5"/>
    <w:rsid w:val="00876D23"/>
    <w:rsid w:val="00882173"/>
    <w:rsid w:val="00882823"/>
    <w:rsid w:val="0089076C"/>
    <w:rsid w:val="00895717"/>
    <w:rsid w:val="00897442"/>
    <w:rsid w:val="008A71DB"/>
    <w:rsid w:val="008A7C5C"/>
    <w:rsid w:val="008B03CD"/>
    <w:rsid w:val="008B6069"/>
    <w:rsid w:val="008D0657"/>
    <w:rsid w:val="008D23D1"/>
    <w:rsid w:val="008D7388"/>
    <w:rsid w:val="008E78A0"/>
    <w:rsid w:val="008F297B"/>
    <w:rsid w:val="00900580"/>
    <w:rsid w:val="00901337"/>
    <w:rsid w:val="00902EEC"/>
    <w:rsid w:val="0090490C"/>
    <w:rsid w:val="0091366B"/>
    <w:rsid w:val="0091439A"/>
    <w:rsid w:val="0092550B"/>
    <w:rsid w:val="009277C1"/>
    <w:rsid w:val="00935781"/>
    <w:rsid w:val="009444A1"/>
    <w:rsid w:val="009513C5"/>
    <w:rsid w:val="00953F80"/>
    <w:rsid w:val="0095647E"/>
    <w:rsid w:val="0096423B"/>
    <w:rsid w:val="00965305"/>
    <w:rsid w:val="00966628"/>
    <w:rsid w:val="00981E78"/>
    <w:rsid w:val="00993C4E"/>
    <w:rsid w:val="009A004D"/>
    <w:rsid w:val="009A5800"/>
    <w:rsid w:val="009B0163"/>
    <w:rsid w:val="009C09BE"/>
    <w:rsid w:val="009C0CFB"/>
    <w:rsid w:val="009D45A3"/>
    <w:rsid w:val="009D7D99"/>
    <w:rsid w:val="009E2DBB"/>
    <w:rsid w:val="009E598E"/>
    <w:rsid w:val="009F3204"/>
    <w:rsid w:val="00A07025"/>
    <w:rsid w:val="00A10949"/>
    <w:rsid w:val="00A11B7F"/>
    <w:rsid w:val="00A12AFE"/>
    <w:rsid w:val="00A15A72"/>
    <w:rsid w:val="00A26437"/>
    <w:rsid w:val="00A3418D"/>
    <w:rsid w:val="00A54618"/>
    <w:rsid w:val="00A60A1D"/>
    <w:rsid w:val="00A64F15"/>
    <w:rsid w:val="00A8091A"/>
    <w:rsid w:val="00A90EDE"/>
    <w:rsid w:val="00AB4AC8"/>
    <w:rsid w:val="00AB764E"/>
    <w:rsid w:val="00AC462B"/>
    <w:rsid w:val="00AC4FB3"/>
    <w:rsid w:val="00AC7C5F"/>
    <w:rsid w:val="00AE06CB"/>
    <w:rsid w:val="00AE6FA3"/>
    <w:rsid w:val="00B01EE3"/>
    <w:rsid w:val="00B07D50"/>
    <w:rsid w:val="00B10167"/>
    <w:rsid w:val="00B16808"/>
    <w:rsid w:val="00B210BB"/>
    <w:rsid w:val="00B244A6"/>
    <w:rsid w:val="00B330C0"/>
    <w:rsid w:val="00B40988"/>
    <w:rsid w:val="00B51503"/>
    <w:rsid w:val="00B51AF3"/>
    <w:rsid w:val="00B5431E"/>
    <w:rsid w:val="00B62EE2"/>
    <w:rsid w:val="00B761AF"/>
    <w:rsid w:val="00B94124"/>
    <w:rsid w:val="00BA3998"/>
    <w:rsid w:val="00BA3B5E"/>
    <w:rsid w:val="00BB1BA6"/>
    <w:rsid w:val="00BB45C3"/>
    <w:rsid w:val="00BB4B1F"/>
    <w:rsid w:val="00BB79DE"/>
    <w:rsid w:val="00BC6AE0"/>
    <w:rsid w:val="00BD69B1"/>
    <w:rsid w:val="00BE273F"/>
    <w:rsid w:val="00BE2DF7"/>
    <w:rsid w:val="00BF41A3"/>
    <w:rsid w:val="00BF51C5"/>
    <w:rsid w:val="00C00137"/>
    <w:rsid w:val="00C020A2"/>
    <w:rsid w:val="00C030EE"/>
    <w:rsid w:val="00C03FBF"/>
    <w:rsid w:val="00C05A10"/>
    <w:rsid w:val="00C11CF2"/>
    <w:rsid w:val="00C30872"/>
    <w:rsid w:val="00C34B6F"/>
    <w:rsid w:val="00C54924"/>
    <w:rsid w:val="00C6386C"/>
    <w:rsid w:val="00C64D65"/>
    <w:rsid w:val="00CA7E6E"/>
    <w:rsid w:val="00CB1312"/>
    <w:rsid w:val="00CE32AD"/>
    <w:rsid w:val="00CF38C9"/>
    <w:rsid w:val="00D00D3E"/>
    <w:rsid w:val="00D01FC2"/>
    <w:rsid w:val="00D06021"/>
    <w:rsid w:val="00D10B23"/>
    <w:rsid w:val="00D14558"/>
    <w:rsid w:val="00D17617"/>
    <w:rsid w:val="00D27B70"/>
    <w:rsid w:val="00D3146F"/>
    <w:rsid w:val="00D323AC"/>
    <w:rsid w:val="00D34E5A"/>
    <w:rsid w:val="00D561BA"/>
    <w:rsid w:val="00D6047D"/>
    <w:rsid w:val="00D67D34"/>
    <w:rsid w:val="00D67D9D"/>
    <w:rsid w:val="00D70D59"/>
    <w:rsid w:val="00D75169"/>
    <w:rsid w:val="00D8128C"/>
    <w:rsid w:val="00D86BEB"/>
    <w:rsid w:val="00D95226"/>
    <w:rsid w:val="00D96803"/>
    <w:rsid w:val="00D97022"/>
    <w:rsid w:val="00DA47A1"/>
    <w:rsid w:val="00DB1D23"/>
    <w:rsid w:val="00DB2619"/>
    <w:rsid w:val="00DC2876"/>
    <w:rsid w:val="00DC3E7B"/>
    <w:rsid w:val="00DC5C21"/>
    <w:rsid w:val="00DC773F"/>
    <w:rsid w:val="00DF1956"/>
    <w:rsid w:val="00DF6504"/>
    <w:rsid w:val="00E03EA8"/>
    <w:rsid w:val="00E05079"/>
    <w:rsid w:val="00E216FF"/>
    <w:rsid w:val="00E233D4"/>
    <w:rsid w:val="00E426FD"/>
    <w:rsid w:val="00E6425A"/>
    <w:rsid w:val="00E75698"/>
    <w:rsid w:val="00E858B2"/>
    <w:rsid w:val="00E91630"/>
    <w:rsid w:val="00E91B91"/>
    <w:rsid w:val="00EA2DF8"/>
    <w:rsid w:val="00EA77E5"/>
    <w:rsid w:val="00EB3D0A"/>
    <w:rsid w:val="00EC0474"/>
    <w:rsid w:val="00EC65EC"/>
    <w:rsid w:val="00ED1EC2"/>
    <w:rsid w:val="00ED3F31"/>
    <w:rsid w:val="00EE015F"/>
    <w:rsid w:val="00EF4C31"/>
    <w:rsid w:val="00EF5A3F"/>
    <w:rsid w:val="00EF712E"/>
    <w:rsid w:val="00F064B2"/>
    <w:rsid w:val="00F25E27"/>
    <w:rsid w:val="00F3222D"/>
    <w:rsid w:val="00F32E70"/>
    <w:rsid w:val="00F5575E"/>
    <w:rsid w:val="00F6053E"/>
    <w:rsid w:val="00F76AEC"/>
    <w:rsid w:val="00F80073"/>
    <w:rsid w:val="00F8551F"/>
    <w:rsid w:val="00F85599"/>
    <w:rsid w:val="00FB3AD3"/>
    <w:rsid w:val="00FC397A"/>
    <w:rsid w:val="00FC66E7"/>
    <w:rsid w:val="00FE292E"/>
    <w:rsid w:val="00FE3F6F"/>
    <w:rsid w:val="00FE5379"/>
    <w:rsid w:val="00FF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5" type="connector" idref="#_x0000_s1057"/>
        <o:r id="V:Rule26" type="connector" idref="#_x0000_s1088"/>
        <o:r id="V:Rule27" type="connector" idref="#_x0000_s1083"/>
        <o:r id="V:Rule28" type="connector" idref="#_x0000_s1053"/>
        <o:r id="V:Rule29" type="connector" idref="#_x0000_s1059"/>
        <o:r id="V:Rule30" type="connector" idref="#_x0000_s1046"/>
        <o:r id="V:Rule31" type="connector" idref="#_x0000_s1096"/>
        <o:r id="V:Rule32" type="connector" idref="#_x0000_s1051"/>
        <o:r id="V:Rule33" type="connector" idref="#_x0000_s1079"/>
        <o:r id="V:Rule34" type="connector" idref="#_x0000_s1094"/>
        <o:r id="V:Rule35" type="connector" idref="#_x0000_s1085"/>
        <o:r id="V:Rule36" type="connector" idref="#_x0000_s1093"/>
        <o:r id="V:Rule37" type="connector" idref="#_x0000_s1058"/>
        <o:r id="V:Rule38" type="connector" idref="#_x0000_s1070"/>
        <o:r id="V:Rule39" type="connector" idref="#_x0000_s1074"/>
        <o:r id="V:Rule40" type="connector" idref="#_x0000_s1098"/>
        <o:r id="V:Rule41" type="connector" idref="#_x0000_s1087"/>
        <o:r id="V:Rule42" type="connector" idref="#_x0000_s1052"/>
        <o:r id="V:Rule43" type="connector" idref="#_x0000_s1097"/>
        <o:r id="V:Rule44" type="connector" idref="#_x0000_s1047"/>
        <o:r id="V:Rule45" type="connector" idref="#_x0000_s1086"/>
        <o:r id="V:Rule46" type="connector" idref="#_x0000_s1082"/>
        <o:r id="V:Rule47" type="connector" idref="#_x0000_s1077"/>
        <o:r id="V:Rule48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464A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156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464A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065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D0657"/>
  </w:style>
  <w:style w:type="paragraph" w:styleId="Textodebalo">
    <w:name w:val="Balloon Text"/>
    <w:basedOn w:val="Normal"/>
    <w:link w:val="TextodebaloChar"/>
    <w:uiPriority w:val="99"/>
    <w:semiHidden/>
    <w:unhideWhenUsed/>
    <w:rsid w:val="00B6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EE2"/>
    <w:rPr>
      <w:rFonts w:ascii="Tahoma" w:hAnsi="Tahoma" w:cs="Tahoma"/>
      <w:sz w:val="16"/>
      <w:szCs w:val="16"/>
      <w:lang w:eastAsia="en-US"/>
    </w:rPr>
  </w:style>
  <w:style w:type="character" w:styleId="nfase">
    <w:name w:val="Emphasis"/>
    <w:basedOn w:val="Fontepargpadro"/>
    <w:uiPriority w:val="20"/>
    <w:qFormat/>
    <w:rsid w:val="0000703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E91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B9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E91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91B91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E64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Pedro\Desktop\AEDS3\TP1\doc_tp1%20beckap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FABCE-436F-4F2E-988F-64FB7D09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doc_tp1 beckap.dotx</Template>
  <TotalTime>182</TotalTime>
  <Pages>10</Pages>
  <Words>3779</Words>
  <Characters>20407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18</cp:revision>
  <cp:lastPrinted>2014-09-18T18:16:00Z</cp:lastPrinted>
  <dcterms:created xsi:type="dcterms:W3CDTF">2014-09-19T20:06:00Z</dcterms:created>
  <dcterms:modified xsi:type="dcterms:W3CDTF">2014-09-20T22:34:00Z</dcterms:modified>
</cp:coreProperties>
</file>